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881870" w:rsidP="0088187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sdmd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385C91" w:rsidP="0088187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Coin Collector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91300B" w:rsidP="0088187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85C91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Assignment 02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5401F2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</w:t>
                </w:r>
                <w:r w:rsidR="00B45073">
                  <w:rPr>
                    <w:sz w:val="24"/>
                    <w:szCs w:val="24"/>
                  </w:rPr>
                  <w:t xml:space="preserve"> 4.0</w:t>
                </w:r>
                <w:r>
                  <w:rPr>
                    <w:sz w:val="24"/>
                    <w:szCs w:val="24"/>
                  </w:rPr>
                  <w:t xml:space="preserve"> 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C60AAE">
                  <w:t>2015 by SDMD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F27780" w:rsidP="00F2778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 xml:space="preserve">Selina-Dionne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>Mohini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 xml:space="preserve"> Daley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C60AAE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34688" behindDoc="0" locked="0" layoutInCell="1" allowOverlap="1" wp14:anchorId="42638AD3" wp14:editId="7FD1A25B">
                    <wp:simplePos x="0" y="0"/>
                    <wp:positionH relativeFrom="column">
                      <wp:posOffset>-161925</wp:posOffset>
                    </wp:positionH>
                    <wp:positionV relativeFrom="paragraph">
                      <wp:posOffset>-5856604</wp:posOffset>
                    </wp:positionV>
                    <wp:extent cx="6524625" cy="1295400"/>
                    <wp:effectExtent l="0" t="0" r="28575" b="1905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24625" cy="1295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C60AAE" w:rsidP="00C60AAE">
                                <w:pPr>
                                  <w:jc w:val="center"/>
                                </w:pPr>
                                <w:r w:rsidRPr="00C60AAE"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eastAsia="en-CA"/>
                                  </w:rPr>
                                  <w:drawing>
                                    <wp:inline distT="0" distB="0" distL="0" distR="0" wp14:anchorId="061ABA98" wp14:editId="4A75177C">
                                      <wp:extent cx="6496050" cy="1276350"/>
                                      <wp:effectExtent l="0" t="0" r="0" b="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496050" cy="1276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C60AAE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-12.75pt;margin-top:-461.15pt;width:513.75pt;height:10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">
                    <v:textbox>
                      <w:txbxContent>
                        <w:p w:rsidR="003E1D56" w:rsidRDefault="00C60AAE" w:rsidP="00C60AAE">
                          <w:pPr>
                            <w:jc w:val="center"/>
                          </w:pPr>
                          <w:r w:rsidRPr="00C60AAE">
                            <w:rPr>
                              <w:b/>
                              <w:noProof/>
                              <w:sz w:val="28"/>
                              <w:szCs w:val="28"/>
                              <w:lang w:eastAsia="en-CA"/>
                            </w:rPr>
                            <w:drawing>
                              <wp:inline distT="0" distB="0" distL="0" distR="0" wp14:anchorId="061ABA98" wp14:editId="4A75177C">
                                <wp:extent cx="6496050" cy="127635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96050" cy="1276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C60AAE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C40AFD" w:rsidP="00765D17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</w:t>
                </w:r>
                <w:r w:rsidR="0044103F">
                  <w:rPr>
                    <w:sz w:val="24"/>
                    <w:szCs w:val="24"/>
                  </w:rPr>
                  <w:t xml:space="preserve">ober </w:t>
                </w:r>
                <w:r w:rsidR="00765D17">
                  <w:rPr>
                    <w:sz w:val="24"/>
                    <w:szCs w:val="24"/>
                  </w:rPr>
                  <w:t>26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6D2709" w:rsidRDefault="006D2709" w:rsidP="006D2709">
      <w:pPr>
        <w:rPr>
          <w:sz w:val="24"/>
          <w:szCs w:val="24"/>
        </w:rPr>
      </w:pP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 xml:space="preserve">Version history…………………………………………………………………………………………………………………………. </w:t>
      </w:r>
      <w:r w:rsidR="0014357E">
        <w:rPr>
          <w:sz w:val="24"/>
          <w:szCs w:val="24"/>
        </w:rPr>
        <w:t>3</w:t>
      </w: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>Game description…………………………………………</w:t>
      </w:r>
      <w:r w:rsidR="0014357E">
        <w:rPr>
          <w:sz w:val="24"/>
          <w:szCs w:val="24"/>
        </w:rPr>
        <w:t>……….……………………………………………………………….… 4</w:t>
      </w: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>Controls………………………………………………………</w:t>
      </w:r>
      <w:r w:rsidR="0014357E">
        <w:rPr>
          <w:sz w:val="24"/>
          <w:szCs w:val="24"/>
        </w:rPr>
        <w:t>……………………………………………………………………………. 4</w:t>
      </w: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>Interface sketch……………………………………………</w:t>
      </w:r>
      <w:r w:rsidR="0014357E">
        <w:rPr>
          <w:sz w:val="24"/>
          <w:szCs w:val="24"/>
        </w:rPr>
        <w:t>………………………………………………………………………….. 4</w:t>
      </w: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>Screen description………………………………………</w:t>
      </w:r>
      <w:r w:rsidR="0014357E">
        <w:rPr>
          <w:sz w:val="24"/>
          <w:szCs w:val="24"/>
        </w:rPr>
        <w:t>……………………………………………………………………………. 5</w:t>
      </w: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>Character……………………………………………………</w:t>
      </w:r>
      <w:r w:rsidR="0014357E">
        <w:rPr>
          <w:sz w:val="24"/>
          <w:szCs w:val="24"/>
        </w:rPr>
        <w:t>……………………………………………………………………………. 5</w:t>
      </w: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>Enemies……………………………………………………</w:t>
      </w:r>
      <w:r w:rsidR="0014357E">
        <w:rPr>
          <w:sz w:val="24"/>
          <w:szCs w:val="24"/>
        </w:rPr>
        <w:t>……………………………………………………………………………… 6</w:t>
      </w:r>
    </w:p>
    <w:p w:rsidR="006D2709" w:rsidRPr="006D2709" w:rsidRDefault="0014357E" w:rsidP="006D2709">
      <w:pPr>
        <w:rPr>
          <w:sz w:val="24"/>
          <w:szCs w:val="24"/>
        </w:rPr>
      </w:pPr>
      <w:r>
        <w:rPr>
          <w:sz w:val="24"/>
          <w:szCs w:val="24"/>
        </w:rPr>
        <w:t>Weapons…………………………………………………………………………………………………………………………………. 6</w:t>
      </w: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>Items……………………………………………………………</w:t>
      </w:r>
      <w:r w:rsidR="008B66B7">
        <w:rPr>
          <w:sz w:val="24"/>
          <w:szCs w:val="24"/>
        </w:rPr>
        <w:t>………………………………………………………………………….. 6</w:t>
      </w:r>
    </w:p>
    <w:p w:rsidR="0014357E" w:rsidRDefault="0014357E" w:rsidP="006D2709">
      <w:pPr>
        <w:rPr>
          <w:sz w:val="24"/>
          <w:szCs w:val="24"/>
        </w:rPr>
      </w:pPr>
      <w:r>
        <w:rPr>
          <w:sz w:val="24"/>
          <w:szCs w:val="24"/>
        </w:rPr>
        <w:t>Bonus…………………………………………………………</w:t>
      </w:r>
      <w:r w:rsidR="008B66B7">
        <w:rPr>
          <w:sz w:val="24"/>
          <w:szCs w:val="24"/>
        </w:rPr>
        <w:t>……………………………………………………………………………. 6</w:t>
      </w: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>Sound index…………………………………………………</w:t>
      </w:r>
      <w:r w:rsidR="0014357E">
        <w:rPr>
          <w:sz w:val="24"/>
          <w:szCs w:val="24"/>
        </w:rPr>
        <w:t>………………………………………………………………………….. 7</w:t>
      </w:r>
    </w:p>
    <w:p w:rsidR="009A4D42" w:rsidRDefault="006D2709" w:rsidP="006D2709">
      <w:pPr>
        <w:rPr>
          <w:b/>
          <w:sz w:val="24"/>
          <w:szCs w:val="24"/>
          <w:u w:val="single"/>
        </w:rPr>
      </w:pPr>
      <w:r w:rsidRPr="006D2709">
        <w:rPr>
          <w:sz w:val="24"/>
          <w:szCs w:val="24"/>
        </w:rPr>
        <w:t>Art/multimedia index…………………………………</w:t>
      </w:r>
      <w:r w:rsidR="0014357E">
        <w:rPr>
          <w:sz w:val="24"/>
          <w:szCs w:val="24"/>
        </w:rPr>
        <w:t>……………………………………………………………………………. 7</w:t>
      </w:r>
      <w:r w:rsidR="009A4D42">
        <w:rPr>
          <w:b/>
          <w:sz w:val="24"/>
          <w:szCs w:val="24"/>
          <w:u w:val="single"/>
        </w:rPr>
        <w:br w:type="page"/>
      </w:r>
    </w:p>
    <w:p w:rsidR="00F56775" w:rsidRPr="006D2709" w:rsidRDefault="009A4D42" w:rsidP="009A4D42">
      <w:pPr>
        <w:jc w:val="center"/>
        <w:rPr>
          <w:b/>
          <w:u w:val="single"/>
        </w:rPr>
      </w:pPr>
      <w:r w:rsidRPr="006D2709">
        <w:rPr>
          <w:b/>
          <w:u w:val="single"/>
        </w:rPr>
        <w:lastRenderedPageBreak/>
        <w:t>Version History</w:t>
      </w:r>
    </w:p>
    <w:p w:rsidR="006D2709" w:rsidRPr="006D2709" w:rsidRDefault="006D2709" w:rsidP="006D2709">
      <w:r w:rsidRPr="006D2709">
        <w:t>Version 1</w:t>
      </w:r>
    </w:p>
    <w:p w:rsidR="006D2709" w:rsidRPr="006D2709" w:rsidRDefault="006D2709" w:rsidP="006D2709">
      <w:pPr>
        <w:rPr>
          <w:sz w:val="21"/>
          <w:szCs w:val="21"/>
        </w:rPr>
      </w:pPr>
      <w:r w:rsidRPr="006D2709">
        <w:rPr>
          <w:sz w:val="21"/>
          <w:szCs w:val="21"/>
        </w:rPr>
        <w:t xml:space="preserve">   - Character movement: Game Object for the character and a movement script</w:t>
      </w:r>
    </w:p>
    <w:p w:rsidR="006D2709" w:rsidRPr="006D2709" w:rsidRDefault="006D2709" w:rsidP="006D2709">
      <w:pPr>
        <w:rPr>
          <w:sz w:val="21"/>
          <w:szCs w:val="21"/>
        </w:rPr>
      </w:pPr>
      <w:r w:rsidRPr="006D2709">
        <w:rPr>
          <w:sz w:val="21"/>
          <w:szCs w:val="21"/>
        </w:rPr>
        <w:t xml:space="preserve">   - </w:t>
      </w:r>
      <w:r w:rsidR="00B8342F">
        <w:rPr>
          <w:sz w:val="21"/>
          <w:szCs w:val="21"/>
        </w:rPr>
        <w:t>Land tile</w:t>
      </w:r>
      <w:r w:rsidRPr="006D2709">
        <w:rPr>
          <w:sz w:val="21"/>
          <w:szCs w:val="21"/>
        </w:rPr>
        <w:t>: Game Object for the enemy and a movement script</w:t>
      </w:r>
    </w:p>
    <w:p w:rsidR="006D2709" w:rsidRDefault="006D2709" w:rsidP="006D2709">
      <w:pPr>
        <w:rPr>
          <w:sz w:val="21"/>
          <w:szCs w:val="21"/>
        </w:rPr>
      </w:pPr>
      <w:r w:rsidRPr="006D2709">
        <w:rPr>
          <w:sz w:val="21"/>
          <w:szCs w:val="21"/>
        </w:rPr>
        <w:t xml:space="preserve">   - </w:t>
      </w:r>
      <w:r w:rsidR="00B8342F">
        <w:rPr>
          <w:sz w:val="21"/>
          <w:szCs w:val="21"/>
        </w:rPr>
        <w:t>Water tile</w:t>
      </w:r>
      <w:r w:rsidRPr="006D2709">
        <w:rPr>
          <w:sz w:val="21"/>
          <w:szCs w:val="21"/>
        </w:rPr>
        <w:t>: Player is able to kill enemies</w:t>
      </w:r>
    </w:p>
    <w:p w:rsidR="00B8342F" w:rsidRPr="006D2709" w:rsidRDefault="00B8342F" w:rsidP="006D2709">
      <w:pPr>
        <w:rPr>
          <w:sz w:val="21"/>
          <w:szCs w:val="21"/>
        </w:rPr>
      </w:pPr>
      <w:r>
        <w:rPr>
          <w:sz w:val="21"/>
          <w:szCs w:val="21"/>
        </w:rPr>
        <w:t xml:space="preserve">   - Bridge tile: Bridge that falls 1 second after player steps on it</w:t>
      </w:r>
    </w:p>
    <w:p w:rsidR="006D2709" w:rsidRPr="006D2709" w:rsidRDefault="006D2709" w:rsidP="006D2709">
      <w:pPr>
        <w:rPr>
          <w:sz w:val="21"/>
          <w:szCs w:val="21"/>
        </w:rPr>
      </w:pPr>
      <w:r w:rsidRPr="006D2709">
        <w:rPr>
          <w:sz w:val="21"/>
          <w:szCs w:val="21"/>
        </w:rPr>
        <w:t xml:space="preserve">   - Backg</w:t>
      </w:r>
      <w:r w:rsidR="00EB628D">
        <w:rPr>
          <w:sz w:val="21"/>
          <w:szCs w:val="21"/>
        </w:rPr>
        <w:t>round: The game background builds as the player moves right</w:t>
      </w:r>
    </w:p>
    <w:p w:rsidR="006D2709" w:rsidRPr="006D2709" w:rsidRDefault="006D2709" w:rsidP="006D2709"/>
    <w:p w:rsidR="006D2709" w:rsidRPr="006D2709" w:rsidRDefault="006D2709" w:rsidP="006D2709">
      <w:r w:rsidRPr="006D2709">
        <w:t>Version 2</w:t>
      </w:r>
    </w:p>
    <w:p w:rsidR="006D2709" w:rsidRPr="006D2709" w:rsidRDefault="00B8342F" w:rsidP="006D2709">
      <w:pPr>
        <w:rPr>
          <w:sz w:val="21"/>
          <w:szCs w:val="21"/>
        </w:rPr>
      </w:pPr>
      <w:r>
        <w:rPr>
          <w:sz w:val="21"/>
          <w:szCs w:val="21"/>
        </w:rPr>
        <w:t xml:space="preserve">   - Coins</w:t>
      </w:r>
      <w:r w:rsidR="006D2709" w:rsidRPr="006D2709">
        <w:rPr>
          <w:sz w:val="21"/>
          <w:szCs w:val="21"/>
        </w:rPr>
        <w:t>: Pla</w:t>
      </w:r>
      <w:r w:rsidR="00771846">
        <w:rPr>
          <w:sz w:val="21"/>
          <w:szCs w:val="21"/>
        </w:rPr>
        <w:t>yer is able to accumulate coins</w:t>
      </w:r>
      <w:r w:rsidR="006D2709" w:rsidRPr="006D2709">
        <w:rPr>
          <w:sz w:val="21"/>
          <w:szCs w:val="21"/>
        </w:rPr>
        <w:t xml:space="preserve"> when </w:t>
      </w:r>
      <w:r w:rsidR="00771846">
        <w:rPr>
          <w:sz w:val="21"/>
          <w:szCs w:val="21"/>
        </w:rPr>
        <w:t>coins are picked up</w:t>
      </w:r>
    </w:p>
    <w:p w:rsidR="006D2709" w:rsidRPr="006D2709" w:rsidRDefault="006D2709" w:rsidP="006D2709">
      <w:pPr>
        <w:rPr>
          <w:sz w:val="21"/>
          <w:szCs w:val="21"/>
        </w:rPr>
      </w:pPr>
      <w:r w:rsidRPr="006D2709">
        <w:rPr>
          <w:sz w:val="21"/>
          <w:szCs w:val="21"/>
        </w:rPr>
        <w:t xml:space="preserve">   - Lives: Player is able to </w:t>
      </w:r>
      <w:r w:rsidR="00B8342F">
        <w:rPr>
          <w:sz w:val="21"/>
          <w:szCs w:val="21"/>
        </w:rPr>
        <w:t>take</w:t>
      </w:r>
      <w:r w:rsidRPr="006D2709">
        <w:rPr>
          <w:sz w:val="21"/>
          <w:szCs w:val="21"/>
        </w:rPr>
        <w:t xml:space="preserve"> multiple </w:t>
      </w:r>
      <w:r w:rsidR="00B8342F">
        <w:rPr>
          <w:sz w:val="21"/>
          <w:szCs w:val="21"/>
        </w:rPr>
        <w:t>hits</w:t>
      </w:r>
      <w:r w:rsidRPr="006D2709">
        <w:rPr>
          <w:sz w:val="21"/>
          <w:szCs w:val="21"/>
        </w:rPr>
        <w:t xml:space="preserve"> before the game ends</w:t>
      </w:r>
    </w:p>
    <w:p w:rsidR="006D2709" w:rsidRPr="006D2709" w:rsidRDefault="006D2709" w:rsidP="006D2709">
      <w:pPr>
        <w:rPr>
          <w:sz w:val="21"/>
          <w:szCs w:val="21"/>
        </w:rPr>
      </w:pPr>
      <w:r w:rsidRPr="006D2709">
        <w:rPr>
          <w:sz w:val="21"/>
          <w:szCs w:val="21"/>
        </w:rPr>
        <w:t xml:space="preserve">   - Time: Player is now able to see how long they stayed alive for</w:t>
      </w:r>
    </w:p>
    <w:p w:rsidR="006D2709" w:rsidRPr="006D2709" w:rsidRDefault="006D2709" w:rsidP="006D2709">
      <w:pPr>
        <w:rPr>
          <w:sz w:val="21"/>
          <w:szCs w:val="21"/>
        </w:rPr>
      </w:pPr>
      <w:r w:rsidRPr="006D2709">
        <w:rPr>
          <w:sz w:val="21"/>
          <w:szCs w:val="21"/>
        </w:rPr>
        <w:t xml:space="preserve">   - </w:t>
      </w:r>
      <w:r w:rsidR="00771846">
        <w:rPr>
          <w:sz w:val="21"/>
          <w:szCs w:val="21"/>
        </w:rPr>
        <w:t>Block tile: When hit the player has a chance to get coins</w:t>
      </w:r>
    </w:p>
    <w:p w:rsidR="006D2709" w:rsidRPr="006D2709" w:rsidRDefault="006D2709" w:rsidP="006D2709"/>
    <w:p w:rsidR="006D2709" w:rsidRPr="006D2709" w:rsidRDefault="006D2709" w:rsidP="006D2709">
      <w:r w:rsidRPr="006D2709">
        <w:t>Version 3</w:t>
      </w:r>
    </w:p>
    <w:p w:rsidR="006D2709" w:rsidRPr="006D2709" w:rsidRDefault="006D2709" w:rsidP="006D2709">
      <w:pPr>
        <w:rPr>
          <w:sz w:val="21"/>
          <w:szCs w:val="21"/>
        </w:rPr>
      </w:pPr>
      <w:r w:rsidRPr="006D2709">
        <w:rPr>
          <w:sz w:val="21"/>
          <w:szCs w:val="21"/>
        </w:rPr>
        <w:t xml:space="preserve">   - </w:t>
      </w:r>
      <w:r w:rsidR="00771846">
        <w:rPr>
          <w:sz w:val="21"/>
          <w:szCs w:val="21"/>
        </w:rPr>
        <w:t>Spike tile: Player can now lose</w:t>
      </w:r>
      <w:r w:rsidR="00771846">
        <w:rPr>
          <w:sz w:val="21"/>
          <w:szCs w:val="21"/>
        </w:rPr>
        <w:t xml:space="preserve"> 10% </w:t>
      </w:r>
      <w:r w:rsidR="00771846">
        <w:rPr>
          <w:sz w:val="21"/>
          <w:szCs w:val="21"/>
        </w:rPr>
        <w:t>each time they step on a spike</w:t>
      </w:r>
    </w:p>
    <w:p w:rsidR="00771846" w:rsidRDefault="00771846" w:rsidP="006D2709">
      <w:pPr>
        <w:rPr>
          <w:sz w:val="21"/>
          <w:szCs w:val="21"/>
        </w:rPr>
      </w:pPr>
      <w:r>
        <w:rPr>
          <w:sz w:val="21"/>
          <w:szCs w:val="21"/>
        </w:rPr>
        <w:t xml:space="preserve">   - </w:t>
      </w:r>
      <w:r>
        <w:rPr>
          <w:sz w:val="21"/>
          <w:szCs w:val="21"/>
        </w:rPr>
        <w:t>Life orb: Player can now gain 10% for each life orb picked up</w:t>
      </w:r>
    </w:p>
    <w:p w:rsidR="006D2709" w:rsidRPr="006D2709" w:rsidRDefault="006D2709" w:rsidP="006D2709">
      <w:pPr>
        <w:rPr>
          <w:sz w:val="21"/>
          <w:szCs w:val="21"/>
        </w:rPr>
      </w:pPr>
      <w:r w:rsidRPr="006D2709">
        <w:rPr>
          <w:sz w:val="21"/>
          <w:szCs w:val="21"/>
        </w:rPr>
        <w:t xml:space="preserve">   - The bomb enemy: New enemy added</w:t>
      </w:r>
    </w:p>
    <w:p w:rsidR="006D2709" w:rsidRPr="006D2709" w:rsidRDefault="006D2709" w:rsidP="006D2709">
      <w:pPr>
        <w:rPr>
          <w:sz w:val="21"/>
          <w:szCs w:val="21"/>
        </w:rPr>
      </w:pPr>
      <w:r w:rsidRPr="006D2709">
        <w:rPr>
          <w:sz w:val="21"/>
          <w:szCs w:val="21"/>
        </w:rPr>
        <w:t xml:space="preserve">   - Player bombs: Player is able to </w:t>
      </w:r>
      <w:r w:rsidR="00771846">
        <w:rPr>
          <w:sz w:val="21"/>
          <w:szCs w:val="21"/>
        </w:rPr>
        <w:t>lose 10% each time they are hit by a bomb</w:t>
      </w:r>
    </w:p>
    <w:p w:rsidR="006D2709" w:rsidRPr="006D2709" w:rsidRDefault="006D2709" w:rsidP="006D2709"/>
    <w:p w:rsidR="006D2709" w:rsidRPr="006D2709" w:rsidRDefault="006D2709" w:rsidP="006D2709">
      <w:r w:rsidRPr="006D2709">
        <w:t>Version 4</w:t>
      </w:r>
    </w:p>
    <w:p w:rsidR="006D2709" w:rsidRPr="006D2709" w:rsidRDefault="006D2709" w:rsidP="006D2709">
      <w:pPr>
        <w:rPr>
          <w:sz w:val="21"/>
          <w:szCs w:val="21"/>
        </w:rPr>
      </w:pPr>
      <w:r w:rsidRPr="006D2709">
        <w:rPr>
          <w:sz w:val="21"/>
          <w:szCs w:val="21"/>
        </w:rPr>
        <w:t xml:space="preserve">   - Start screen: A screen to begin gameplay</w:t>
      </w:r>
    </w:p>
    <w:p w:rsidR="006D2709" w:rsidRPr="006D2709" w:rsidRDefault="006D2709" w:rsidP="006D2709">
      <w:pPr>
        <w:rPr>
          <w:sz w:val="21"/>
          <w:szCs w:val="21"/>
        </w:rPr>
      </w:pPr>
      <w:r w:rsidRPr="006D2709">
        <w:rPr>
          <w:sz w:val="21"/>
          <w:szCs w:val="21"/>
        </w:rPr>
        <w:t xml:space="preserve">   - Background music: Music for the main menu, main game, and game over was added</w:t>
      </w:r>
    </w:p>
    <w:p w:rsidR="006D2709" w:rsidRPr="006D2709" w:rsidRDefault="006D2709" w:rsidP="006D2709">
      <w:pPr>
        <w:rPr>
          <w:sz w:val="21"/>
          <w:szCs w:val="21"/>
        </w:rPr>
      </w:pPr>
      <w:r w:rsidRPr="006D2709">
        <w:rPr>
          <w:sz w:val="21"/>
          <w:szCs w:val="21"/>
        </w:rPr>
        <w:t xml:space="preserve">   - Sound effects: Explosion and life object sounds added</w:t>
      </w:r>
    </w:p>
    <w:p w:rsidR="006D2709" w:rsidRPr="006D2709" w:rsidRDefault="006D2709" w:rsidP="006D2709">
      <w:pPr>
        <w:rPr>
          <w:sz w:val="21"/>
          <w:szCs w:val="21"/>
        </w:rPr>
      </w:pPr>
      <w:r w:rsidRPr="006D2709">
        <w:rPr>
          <w:sz w:val="21"/>
          <w:szCs w:val="21"/>
        </w:rPr>
        <w:t xml:space="preserve">   - Player animation: Player anim</w:t>
      </w:r>
      <w:r w:rsidR="00771846">
        <w:rPr>
          <w:sz w:val="21"/>
          <w:szCs w:val="21"/>
        </w:rPr>
        <w:t>ation</w:t>
      </w:r>
    </w:p>
    <w:p w:rsidR="009A4D42" w:rsidRPr="00771846" w:rsidRDefault="006D2709" w:rsidP="006D2709">
      <w:pPr>
        <w:rPr>
          <w:sz w:val="21"/>
          <w:szCs w:val="21"/>
        </w:rPr>
      </w:pPr>
      <w:r w:rsidRPr="006D2709">
        <w:rPr>
          <w:sz w:val="21"/>
          <w:szCs w:val="21"/>
        </w:rPr>
        <w:t xml:space="preserve">   - Enemy animations: Enemy anima</w:t>
      </w:r>
      <w:r w:rsidR="00771846">
        <w:rPr>
          <w:sz w:val="21"/>
          <w:szCs w:val="21"/>
        </w:rPr>
        <w:t>tions and enemy weapon</w:t>
      </w:r>
      <w:r w:rsidRPr="006D2709">
        <w:rPr>
          <w:sz w:val="21"/>
          <w:szCs w:val="21"/>
        </w:rPr>
        <w:t xml:space="preserve"> animations</w:t>
      </w:r>
      <w:r w:rsidR="009A4D42">
        <w:rPr>
          <w:sz w:val="24"/>
          <w:szCs w:val="24"/>
        </w:rPr>
        <w:br w:type="page"/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:rsidR="006F2387" w:rsidRPr="0063564C" w:rsidRDefault="006F2387" w:rsidP="006F2387">
      <w:pPr>
        <w:ind w:firstLine="720"/>
        <w:rPr>
          <w:b/>
        </w:rPr>
      </w:pPr>
      <w:r w:rsidRPr="0063564C">
        <w:rPr>
          <w:b/>
        </w:rPr>
        <w:t xml:space="preserve">Summary </w:t>
      </w:r>
    </w:p>
    <w:p w:rsidR="006F2387" w:rsidRPr="008E6B14" w:rsidRDefault="003879AA" w:rsidP="006F2387">
      <w:pPr>
        <w:ind w:left="1440"/>
      </w:pPr>
      <w:r>
        <w:t>The player controls an alien</w:t>
      </w:r>
      <w:r w:rsidR="006F2387">
        <w:t xml:space="preserve"> a</w:t>
      </w:r>
      <w:r>
        <w:t xml:space="preserve">nd has to avoid being hit by enemy and </w:t>
      </w:r>
      <w:r w:rsidR="00EB2FA3">
        <w:t>obstacles</w:t>
      </w:r>
      <w:r>
        <w:t xml:space="preserve"> throughout the game</w:t>
      </w:r>
      <w:r w:rsidR="006F2387">
        <w:t xml:space="preserve">. The player is able to move </w:t>
      </w:r>
      <w:r>
        <w:t>left and right and has the ability to jump on certain terrain and objects.</w:t>
      </w:r>
      <w:r w:rsidR="006F2387">
        <w:t xml:space="preserve"> </w:t>
      </w:r>
      <w:r>
        <w:t>The player is also able to</w:t>
      </w:r>
      <w:r w:rsidR="006F2387">
        <w:t xml:space="preserve"> sho</w:t>
      </w:r>
      <w:r>
        <w:t>o</w:t>
      </w:r>
      <w:r w:rsidR="006F2387">
        <w:t xml:space="preserve">t </w:t>
      </w:r>
      <w:r>
        <w:t>fire balls at</w:t>
      </w:r>
      <w:r w:rsidR="006F2387">
        <w:t xml:space="preserve"> the enemy. At the start of the game the player has </w:t>
      </w:r>
      <w:r>
        <w:t>a full life bar</w:t>
      </w:r>
      <w:r w:rsidR="006F2387">
        <w:t xml:space="preserve"> and will lose </w:t>
      </w:r>
      <w:r>
        <w:t>a certain percent</w:t>
      </w:r>
      <w:r w:rsidR="006F2387">
        <w:t xml:space="preserve"> each time the</w:t>
      </w:r>
      <w:r>
        <w:t>y are hit. Once the life bar</w:t>
      </w:r>
      <w:r w:rsidR="006F2387">
        <w:t xml:space="preserve"> reaches zero the game will end and the player has the option to play again</w:t>
      </w:r>
      <w:r>
        <w:t>, if the player falls in the water it is an automatic game over</w:t>
      </w:r>
      <w:r w:rsidR="006F2387">
        <w:t>.</w:t>
      </w:r>
    </w:p>
    <w:p w:rsidR="006F2387" w:rsidRPr="0063564C" w:rsidRDefault="006F2387" w:rsidP="006F2387">
      <w:pPr>
        <w:rPr>
          <w:b/>
        </w:rPr>
      </w:pPr>
      <w:r w:rsidRPr="008E6B14">
        <w:tab/>
      </w:r>
      <w:r w:rsidRPr="0063564C">
        <w:rPr>
          <w:b/>
        </w:rPr>
        <w:t>Gameplay</w:t>
      </w:r>
    </w:p>
    <w:p w:rsidR="006F2387" w:rsidRPr="008E6B14" w:rsidRDefault="006F2387" w:rsidP="006F2387">
      <w:pPr>
        <w:ind w:left="1440"/>
      </w:pPr>
      <w:r w:rsidRPr="008E6B14">
        <w:t xml:space="preserve">The goal of this game is to </w:t>
      </w:r>
      <w:r w:rsidR="005B271C">
        <w:t>reach the end of the game with as high a score and with as many coins as you can without dying</w:t>
      </w:r>
      <w:proofErr w:type="gramStart"/>
      <w:r w:rsidR="00196E4F">
        <w:t>.</w:t>
      </w:r>
      <w:r w:rsidR="005B271C">
        <w:t>.</w:t>
      </w:r>
      <w:proofErr w:type="gramEnd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4E1311" w:rsidRPr="008E6B14" w:rsidRDefault="004E1311" w:rsidP="004E1311">
      <w:pPr>
        <w:ind w:left="720" w:firstLine="720"/>
      </w:pPr>
      <w:r w:rsidRPr="008E6B14">
        <w:t>Player movement</w:t>
      </w:r>
    </w:p>
    <w:p w:rsidR="004E1311" w:rsidRPr="008E6B14" w:rsidRDefault="005B271C" w:rsidP="005B271C">
      <w:pPr>
        <w:pStyle w:val="ListParagraph"/>
        <w:numPr>
          <w:ilvl w:val="0"/>
          <w:numId w:val="2"/>
        </w:numPr>
        <w:spacing w:after="160" w:line="259" w:lineRule="auto"/>
      </w:pPr>
      <w:r>
        <w:t>Jump</w:t>
      </w:r>
      <w:r w:rsidR="004E1311" w:rsidRPr="008E6B14">
        <w:t>: W or up arrow</w:t>
      </w:r>
    </w:p>
    <w:p w:rsidR="004E1311" w:rsidRPr="008E6B14" w:rsidRDefault="004E1311" w:rsidP="004E1311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Move Left:  A or left arrow</w:t>
      </w:r>
    </w:p>
    <w:p w:rsidR="004E1311" w:rsidRPr="008E6B14" w:rsidRDefault="004E1311" w:rsidP="004E1311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Move Right: D or right arrow</w:t>
      </w:r>
    </w:p>
    <w:p w:rsidR="004E1311" w:rsidRPr="008E6B14" w:rsidRDefault="004E1311" w:rsidP="004E1311">
      <w:pPr>
        <w:ind w:left="1440"/>
      </w:pPr>
      <w:r w:rsidRPr="008E6B14">
        <w:t>Player weapons</w:t>
      </w:r>
    </w:p>
    <w:p w:rsidR="004E1311" w:rsidRPr="008E6B14" w:rsidRDefault="004E1311" w:rsidP="00EA6C02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Fire Bullet:</w:t>
      </w:r>
      <w:r w:rsidR="00EA6C02">
        <w:t xml:space="preserve"> B</w:t>
      </w:r>
    </w:p>
    <w:p w:rsidR="004E1311" w:rsidRPr="008E6B14" w:rsidRDefault="004E1311" w:rsidP="004E1311">
      <w:pPr>
        <w:ind w:left="1440"/>
      </w:pPr>
      <w:r w:rsidRPr="008E6B14">
        <w:t>User Interface</w:t>
      </w:r>
    </w:p>
    <w:p w:rsidR="004E1311" w:rsidRDefault="004E1311" w:rsidP="004E1311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Restart Game: R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F2387" w:rsidTr="005A68BE">
        <w:tc>
          <w:tcPr>
            <w:tcW w:w="3192" w:type="dxa"/>
          </w:tcPr>
          <w:p w:rsidR="006F2387" w:rsidRDefault="006F2387" w:rsidP="005A68BE">
            <w:pPr>
              <w:jc w:val="center"/>
            </w:pPr>
            <w:r>
              <w:t>Start Screen</w:t>
            </w:r>
          </w:p>
        </w:tc>
        <w:tc>
          <w:tcPr>
            <w:tcW w:w="3192" w:type="dxa"/>
          </w:tcPr>
          <w:p w:rsidR="006F2387" w:rsidRDefault="006F2387" w:rsidP="005A68BE">
            <w:pPr>
              <w:jc w:val="center"/>
            </w:pPr>
            <w:r>
              <w:t>Game Play</w:t>
            </w:r>
          </w:p>
        </w:tc>
        <w:tc>
          <w:tcPr>
            <w:tcW w:w="3192" w:type="dxa"/>
          </w:tcPr>
          <w:p w:rsidR="006F2387" w:rsidRDefault="006F2387" w:rsidP="005A68BE">
            <w:pPr>
              <w:jc w:val="center"/>
            </w:pPr>
            <w:r>
              <w:t>Game over</w:t>
            </w:r>
          </w:p>
        </w:tc>
      </w:tr>
      <w:tr w:rsidR="006F2387" w:rsidTr="005A68BE">
        <w:tc>
          <w:tcPr>
            <w:tcW w:w="3192" w:type="dxa"/>
          </w:tcPr>
          <w:p w:rsidR="006F2387" w:rsidRDefault="006F2387" w:rsidP="005A68BE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D67C3E6" wp14:editId="50D3352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64135</wp:posOffset>
                      </wp:positionV>
                      <wp:extent cx="1880235" cy="1069340"/>
                      <wp:effectExtent l="0" t="0" r="24765" b="165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0235" cy="10693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w14:anchorId="1C679B8E" id="Rectangle 8" o:spid="_x0000_s1026" style="position:absolute;margin-left:-.05pt;margin-top:5.05pt;width:148.05pt;height:8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" fillcolor="#4f81bd [3204]" strokecolor="#243f60 [1604]" strokeweight="2pt"/>
                  </w:pict>
                </mc:Fallback>
              </mc:AlternateContent>
            </w:r>
          </w:p>
          <w:p w:rsidR="006F2387" w:rsidRDefault="006F2387" w:rsidP="005A68BE">
            <w:r w:rsidRPr="008C1EDD">
              <w:rPr>
                <w:b/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1AA2661" wp14:editId="078F2697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113030</wp:posOffset>
                      </wp:positionV>
                      <wp:extent cx="1613140" cy="619125"/>
                      <wp:effectExtent l="0" t="0" r="25400" b="2857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3140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2387" w:rsidRDefault="006F2387" w:rsidP="006F2387">
                                  <w:pPr>
                                    <w:jc w:val="center"/>
                                  </w:pPr>
                                  <w:r>
                                    <w:t>Collision</w:t>
                                  </w:r>
                                </w:p>
                                <w:p w:rsidR="006F2387" w:rsidRDefault="006F2387" w:rsidP="006F2387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9.75pt;margin-top:8.9pt;width:127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">
                      <v:textbox>
                        <w:txbxContent>
                          <w:p w:rsidR="006F2387" w:rsidRDefault="006F2387" w:rsidP="006F2387">
                            <w:pPr>
                              <w:jc w:val="center"/>
                            </w:pPr>
                            <w:r>
                              <w:t>Collision</w:t>
                            </w:r>
                          </w:p>
                          <w:p w:rsidR="006F2387" w:rsidRDefault="006F2387" w:rsidP="006F238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F2387" w:rsidRDefault="006F2387" w:rsidP="005A68BE"/>
          <w:p w:rsidR="006F2387" w:rsidRDefault="006F2387" w:rsidP="005A68BE"/>
          <w:p w:rsidR="006F2387" w:rsidRDefault="006F2387" w:rsidP="005A68BE"/>
          <w:p w:rsidR="006F2387" w:rsidRDefault="006F2387" w:rsidP="005A68BE"/>
          <w:p w:rsidR="006F2387" w:rsidRDefault="006F2387" w:rsidP="005A68BE"/>
        </w:tc>
        <w:tc>
          <w:tcPr>
            <w:tcW w:w="3192" w:type="dxa"/>
          </w:tcPr>
          <w:p w:rsidR="006F2387" w:rsidRDefault="006F2387" w:rsidP="005A68BE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C8300C" wp14:editId="2FE7F0E3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149225</wp:posOffset>
                      </wp:positionV>
                      <wp:extent cx="1699404" cy="265310"/>
                      <wp:effectExtent l="0" t="0" r="15240" b="2095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404" cy="265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2387" w:rsidRPr="006E0893" w:rsidRDefault="00EA6C02" w:rsidP="006F238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E0893">
                                    <w:rPr>
                                      <w:sz w:val="18"/>
                                      <w:szCs w:val="18"/>
                                    </w:rPr>
                                    <w:t xml:space="preserve">Life: 100%   </w:t>
                                  </w:r>
                                  <w:r w:rsidR="006E0893">
                                    <w:rPr>
                                      <w:sz w:val="18"/>
                                      <w:szCs w:val="18"/>
                                    </w:rPr>
                                    <w:t xml:space="preserve">  Coins: </w:t>
                                  </w:r>
                                  <w:proofErr w:type="gramStart"/>
                                  <w:r w:rsidR="006E0893">
                                    <w:rPr>
                                      <w:sz w:val="18"/>
                                      <w:szCs w:val="18"/>
                                    </w:rPr>
                                    <w:t xml:space="preserve">0      </w:t>
                                  </w:r>
                                  <w:r w:rsidR="006F2387" w:rsidRPr="006E0893">
                                    <w:rPr>
                                      <w:sz w:val="18"/>
                                      <w:szCs w:val="18"/>
                                    </w:rPr>
                                    <w:t>Time</w:t>
                                  </w:r>
                                  <w:proofErr w:type="gramEnd"/>
                                  <w:r w:rsidR="006F2387" w:rsidRPr="006E0893"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r w:rsidR="006E0893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6.8pt;margin-top:11.75pt;width:133.8pt;height:2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8iJg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">
                      <v:textbox>
                        <w:txbxContent>
                          <w:p w:rsidR="006F2387" w:rsidRPr="006E0893" w:rsidRDefault="00EA6C02" w:rsidP="006F23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E0893">
                              <w:rPr>
                                <w:sz w:val="18"/>
                                <w:szCs w:val="18"/>
                              </w:rPr>
                              <w:t xml:space="preserve">Life: 100%   </w:t>
                            </w:r>
                            <w:r w:rsidR="006E0893">
                              <w:rPr>
                                <w:sz w:val="18"/>
                                <w:szCs w:val="18"/>
                              </w:rPr>
                              <w:t xml:space="preserve">  Coins: </w:t>
                            </w:r>
                            <w:proofErr w:type="gramStart"/>
                            <w:r w:rsidR="006E0893">
                              <w:rPr>
                                <w:sz w:val="18"/>
                                <w:szCs w:val="18"/>
                              </w:rPr>
                              <w:t xml:space="preserve">0      </w:t>
                            </w:r>
                            <w:r w:rsidR="006F2387" w:rsidRPr="006E0893">
                              <w:rPr>
                                <w:sz w:val="18"/>
                                <w:szCs w:val="18"/>
                              </w:rPr>
                              <w:t>Time</w:t>
                            </w:r>
                            <w:proofErr w:type="gramEnd"/>
                            <w:r w:rsidR="006F2387" w:rsidRPr="006E0893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E0893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9EB2C07" wp14:editId="5E04DFD5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61259</wp:posOffset>
                      </wp:positionV>
                      <wp:extent cx="1880235" cy="1069340"/>
                      <wp:effectExtent l="0" t="0" r="24765" b="1651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0235" cy="10693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.4pt;margin-top:4.8pt;width:148.05pt;height:8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3192" w:type="dxa"/>
          </w:tcPr>
          <w:p w:rsidR="006F2387" w:rsidRDefault="006F2387" w:rsidP="005A68BE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24AAC95" wp14:editId="65CBBA73">
                      <wp:simplePos x="0" y="0"/>
                      <wp:positionH relativeFrom="column">
                        <wp:posOffset>203763</wp:posOffset>
                      </wp:positionH>
                      <wp:positionV relativeFrom="paragraph">
                        <wp:posOffset>277160</wp:posOffset>
                      </wp:positionV>
                      <wp:extent cx="1465880" cy="603250"/>
                      <wp:effectExtent l="0" t="0" r="2032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5880" cy="603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2387" w:rsidRDefault="006F2387" w:rsidP="006F2387">
                                  <w:pPr>
                                    <w:jc w:val="center"/>
                                  </w:pPr>
                                  <w:r>
                                    <w:t>Game Over</w:t>
                                  </w:r>
                                </w:p>
                                <w:p w:rsidR="006F2387" w:rsidRDefault="006F2387" w:rsidP="006F2387">
                                  <w:pPr>
                                    <w:jc w:val="center"/>
                                  </w:pPr>
                                  <w:r>
                                    <w:t>Press R to restart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6.05pt;margin-top:21.8pt;width:115.4pt;height:4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6FJwIAAE0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">
                      <v:textbox>
                        <w:txbxContent>
                          <w:p w:rsidR="006F2387" w:rsidRDefault="006F2387" w:rsidP="006F2387">
                            <w:pPr>
                              <w:jc w:val="center"/>
                            </w:pPr>
                            <w:r>
                              <w:t>Game Over</w:t>
                            </w:r>
                          </w:p>
                          <w:p w:rsidR="006F2387" w:rsidRDefault="006F2387" w:rsidP="006F2387">
                            <w:pPr>
                              <w:jc w:val="center"/>
                            </w:pPr>
                            <w:r>
                              <w:t>Press R to restart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BCC450" wp14:editId="0BC4188B">
                      <wp:simplePos x="0" y="0"/>
                      <wp:positionH relativeFrom="column">
                        <wp:posOffset>-11562</wp:posOffset>
                      </wp:positionH>
                      <wp:positionV relativeFrom="paragraph">
                        <wp:posOffset>61259</wp:posOffset>
                      </wp:positionV>
                      <wp:extent cx="1880235" cy="1069340"/>
                      <wp:effectExtent l="0" t="0" r="24765" b="165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0235" cy="10693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w14:anchorId="2E5C6AC1" id="Rectangle 10" o:spid="_x0000_s1026" style="position:absolute;margin-left:-.9pt;margin-top:4.8pt;width:148.05pt;height:8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" fillcolor="#4f81bd [3204]" strokecolor="#243f60 [1604]" strokeweight="2pt"/>
                  </w:pict>
                </mc:Fallback>
              </mc:AlternateContent>
            </w:r>
          </w:p>
        </w:tc>
      </w:tr>
    </w:tbl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:rsidR="006F2387" w:rsidRDefault="006F2387" w:rsidP="006F2387">
      <w:pPr>
        <w:rPr>
          <w:b/>
        </w:rPr>
      </w:pPr>
    </w:p>
    <w:p w:rsidR="006F2387" w:rsidRPr="0063564C" w:rsidRDefault="00937E5F" w:rsidP="006F2387">
      <w:pPr>
        <w:rPr>
          <w:b/>
        </w:rPr>
      </w:pPr>
      <w:r>
        <w:rPr>
          <w:noProof/>
          <w:lang w:eastAsia="en-CA"/>
        </w:rPr>
        <w:drawing>
          <wp:anchor distT="0" distB="0" distL="114300" distR="114300" simplePos="0" relativeHeight="251711488" behindDoc="1" locked="0" layoutInCell="1" allowOverlap="1" wp14:anchorId="1D67AB3B" wp14:editId="2D20AE1B">
            <wp:simplePos x="0" y="0"/>
            <wp:positionH relativeFrom="column">
              <wp:posOffset>3219450</wp:posOffset>
            </wp:positionH>
            <wp:positionV relativeFrom="paragraph">
              <wp:posOffset>202565</wp:posOffset>
            </wp:positionV>
            <wp:extent cx="2543175" cy="1333500"/>
            <wp:effectExtent l="0" t="0" r="9525" b="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4317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387" w:rsidRPr="0063564C">
        <w:rPr>
          <w:b/>
        </w:rPr>
        <w:t>Screens</w:t>
      </w:r>
    </w:p>
    <w:p w:rsidR="006F2387" w:rsidRPr="008E6B14" w:rsidRDefault="006F2387" w:rsidP="006F2387">
      <w:r w:rsidRPr="008E6B14">
        <w:tab/>
      </w:r>
      <w:r w:rsidRPr="008E6B14">
        <w:tab/>
        <w:t>Start Game Screen</w:t>
      </w:r>
    </w:p>
    <w:p w:rsidR="006F2387" w:rsidRPr="008E6B14" w:rsidRDefault="006F2387" w:rsidP="006F2387">
      <w:pPr>
        <w:pStyle w:val="ListParagraph"/>
        <w:numPr>
          <w:ilvl w:val="0"/>
          <w:numId w:val="3"/>
        </w:numPr>
        <w:spacing w:after="160" w:line="259" w:lineRule="auto"/>
      </w:pPr>
      <w:r w:rsidRPr="008E6B14">
        <w:t>Start button</w:t>
      </w:r>
      <w:r w:rsidR="00937E5F" w:rsidRPr="00937E5F">
        <w:rPr>
          <w:noProof/>
          <w:lang w:eastAsia="en-CA"/>
        </w:rPr>
        <w:t xml:space="preserve"> </w:t>
      </w:r>
    </w:p>
    <w:p w:rsidR="006F2387" w:rsidRPr="008E6B14" w:rsidRDefault="006F2387" w:rsidP="006F2387">
      <w:pPr>
        <w:pStyle w:val="ListParagraph"/>
        <w:numPr>
          <w:ilvl w:val="0"/>
          <w:numId w:val="3"/>
        </w:numPr>
        <w:spacing w:after="160" w:line="259" w:lineRule="auto"/>
      </w:pPr>
      <w:r w:rsidRPr="008E6B14">
        <w:t>Logo</w:t>
      </w:r>
    </w:p>
    <w:p w:rsidR="006F2387" w:rsidRDefault="006F2387" w:rsidP="006F2387">
      <w:pPr>
        <w:pStyle w:val="ListParagraph"/>
        <w:numPr>
          <w:ilvl w:val="0"/>
          <w:numId w:val="3"/>
        </w:numPr>
        <w:spacing w:after="160" w:line="259" w:lineRule="auto"/>
      </w:pPr>
      <w:r w:rsidRPr="008E6B14">
        <w:t>Background image</w:t>
      </w:r>
    </w:p>
    <w:p w:rsidR="0068037F" w:rsidRPr="008E6B14" w:rsidRDefault="0068037F" w:rsidP="0068037F">
      <w:pPr>
        <w:pStyle w:val="ListParagraph"/>
        <w:spacing w:after="160" w:line="259" w:lineRule="auto"/>
        <w:ind w:left="2520"/>
      </w:pPr>
    </w:p>
    <w:p w:rsidR="006F2387" w:rsidRPr="008E6B14" w:rsidRDefault="006E0893" w:rsidP="006E0893">
      <w:r>
        <w:rPr>
          <w:noProof/>
          <w:lang w:eastAsia="en-CA"/>
        </w:rPr>
        <w:drawing>
          <wp:anchor distT="0" distB="0" distL="114300" distR="114300" simplePos="0" relativeHeight="251707392" behindDoc="1" locked="0" layoutInCell="1" allowOverlap="1" wp14:anchorId="243CC7C9" wp14:editId="4AC91F98">
            <wp:simplePos x="0" y="0"/>
            <wp:positionH relativeFrom="column">
              <wp:posOffset>3209925</wp:posOffset>
            </wp:positionH>
            <wp:positionV relativeFrom="paragraph">
              <wp:posOffset>233045</wp:posOffset>
            </wp:positionV>
            <wp:extent cx="2552700" cy="127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527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387" w:rsidRPr="008E6B14">
        <w:tab/>
      </w:r>
      <w:r w:rsidR="006F2387" w:rsidRPr="008E6B14">
        <w:tab/>
        <w:t>Game Play Screen</w:t>
      </w:r>
    </w:p>
    <w:p w:rsidR="006F2387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Life</w:t>
      </w:r>
    </w:p>
    <w:p w:rsidR="004F6CAE" w:rsidRPr="008E6B14" w:rsidRDefault="004F6CAE" w:rsidP="006F2387">
      <w:pPr>
        <w:pStyle w:val="ListParagraph"/>
        <w:numPr>
          <w:ilvl w:val="0"/>
          <w:numId w:val="2"/>
        </w:numPr>
        <w:spacing w:after="160" w:line="259" w:lineRule="auto"/>
      </w:pPr>
      <w:r>
        <w:t>Coins</w:t>
      </w:r>
    </w:p>
    <w:p w:rsidR="006F2387" w:rsidRPr="008E6B14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Player</w:t>
      </w:r>
    </w:p>
    <w:p w:rsidR="006F2387" w:rsidRPr="008E6B14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Enemies</w:t>
      </w:r>
    </w:p>
    <w:p w:rsidR="006F2387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Power ups</w:t>
      </w:r>
    </w:p>
    <w:p w:rsidR="0068037F" w:rsidRPr="008E6B14" w:rsidRDefault="0068037F" w:rsidP="0068037F">
      <w:pPr>
        <w:pStyle w:val="ListParagraph"/>
        <w:spacing w:after="160" w:line="259" w:lineRule="auto"/>
        <w:ind w:left="2520"/>
      </w:pPr>
    </w:p>
    <w:p w:rsidR="006F2387" w:rsidRPr="008E6B14" w:rsidRDefault="006E0893" w:rsidP="006F2387">
      <w:pPr>
        <w:ind w:left="1440"/>
      </w:pPr>
      <w:r>
        <w:rPr>
          <w:noProof/>
          <w:lang w:eastAsia="en-CA"/>
        </w:rPr>
        <w:drawing>
          <wp:anchor distT="0" distB="0" distL="114300" distR="114300" simplePos="0" relativeHeight="251708416" behindDoc="1" locked="0" layoutInCell="1" allowOverlap="1" wp14:anchorId="303534BE" wp14:editId="043525B5">
            <wp:simplePos x="0" y="0"/>
            <wp:positionH relativeFrom="column">
              <wp:posOffset>3209925</wp:posOffset>
            </wp:positionH>
            <wp:positionV relativeFrom="paragraph">
              <wp:posOffset>139700</wp:posOffset>
            </wp:positionV>
            <wp:extent cx="2609850" cy="130492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0985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FED" w:rsidRPr="008E6B14">
        <w:t xml:space="preserve">Game </w:t>
      </w:r>
      <w:proofErr w:type="gramStart"/>
      <w:r w:rsidR="00A05FED" w:rsidRPr="008E6B14">
        <w:t>Over</w:t>
      </w:r>
      <w:proofErr w:type="gramEnd"/>
      <w:r w:rsidR="006F2387" w:rsidRPr="008E6B14">
        <w:t xml:space="preserve"> Screen</w:t>
      </w:r>
    </w:p>
    <w:p w:rsidR="006F2387" w:rsidRPr="008E6B14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Game over</w:t>
      </w:r>
      <w:r w:rsidRPr="008E6B14">
        <w:rPr>
          <w:noProof/>
          <w:lang w:eastAsia="en-CA"/>
        </w:rPr>
        <w:t xml:space="preserve"> </w:t>
      </w:r>
    </w:p>
    <w:p w:rsidR="006F2387" w:rsidRDefault="006F2387" w:rsidP="006E0893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Restart</w:t>
      </w:r>
    </w:p>
    <w:p w:rsidR="004F6CAE" w:rsidRDefault="004F6CAE" w:rsidP="004F6CAE">
      <w:pPr>
        <w:pStyle w:val="ListParagraph"/>
        <w:numPr>
          <w:ilvl w:val="0"/>
          <w:numId w:val="2"/>
        </w:numPr>
        <w:spacing w:after="160" w:line="259" w:lineRule="auto"/>
      </w:pPr>
      <w:r>
        <w:t>Coins</w:t>
      </w:r>
    </w:p>
    <w:p w:rsidR="004F6CAE" w:rsidRDefault="004F6CAE" w:rsidP="004F6CAE">
      <w:pPr>
        <w:pStyle w:val="ListParagraph"/>
        <w:numPr>
          <w:ilvl w:val="0"/>
          <w:numId w:val="2"/>
        </w:numPr>
        <w:spacing w:after="160" w:line="259" w:lineRule="auto"/>
      </w:pPr>
      <w:r>
        <w:t>Time</w:t>
      </w:r>
    </w:p>
    <w:p w:rsidR="006F2387" w:rsidRPr="008E6B14" w:rsidRDefault="004F6CAE" w:rsidP="006F2387">
      <w:pPr>
        <w:pStyle w:val="ListParagraph"/>
        <w:numPr>
          <w:ilvl w:val="0"/>
          <w:numId w:val="2"/>
        </w:numPr>
        <w:spacing w:after="160" w:line="259" w:lineRule="auto"/>
      </w:pPr>
      <w:r>
        <w:t>Life</w:t>
      </w:r>
    </w:p>
    <w:p w:rsidR="006F2387" w:rsidRPr="008E6B14" w:rsidRDefault="006F2387" w:rsidP="006F2387"/>
    <w:p w:rsidR="00686D09" w:rsidRPr="008C6B2D" w:rsidRDefault="00686D09" w:rsidP="00686D09">
      <w:pPr>
        <w:rPr>
          <w:b/>
          <w:sz w:val="24"/>
          <w:szCs w:val="24"/>
        </w:rPr>
      </w:pPr>
    </w:p>
    <w:p w:rsidR="00D50A1D" w:rsidRPr="00D50A1D" w:rsidRDefault="009F6693" w:rsidP="00D50A1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D50A1D" w:rsidRPr="008E6B14" w:rsidRDefault="00D50A1D" w:rsidP="00D50A1D">
      <w:r w:rsidRPr="008E6B14">
        <w:tab/>
      </w:r>
      <w:r w:rsidRPr="008E6B14">
        <w:tab/>
        <w:t>Player</w:t>
      </w:r>
    </w:p>
    <w:p w:rsidR="00D50A1D" w:rsidRPr="008E6B14" w:rsidRDefault="00EB2FA3" w:rsidP="00D50A1D">
      <w:pPr>
        <w:pStyle w:val="ListParagraph"/>
        <w:numPr>
          <w:ilvl w:val="0"/>
          <w:numId w:val="2"/>
        </w:numPr>
        <w:spacing w:after="160" w:line="259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.5pt;margin-top:2.5pt;width:49.5pt;height:69pt;z-index:-251606016;mso-position-horizontal-relative:text;mso-position-vertical-relative:text;mso-width-relative:page;mso-height-relative:page">
            <v:imagedata r:id="rId17" o:title="front" gain="52429f"/>
          </v:shape>
        </w:pict>
      </w:r>
      <w:r>
        <w:t>Idle</w:t>
      </w:r>
      <w:r w:rsidR="00D50A1D" w:rsidRPr="008E6B14">
        <w:t xml:space="preserve">: </w:t>
      </w:r>
      <w:r>
        <w:t>When the player is not moving the idle animation is played</w:t>
      </w:r>
    </w:p>
    <w:p w:rsidR="00D50A1D" w:rsidRDefault="00EB2FA3" w:rsidP="00D50A1D">
      <w:pPr>
        <w:pStyle w:val="ListParagraph"/>
        <w:numPr>
          <w:ilvl w:val="0"/>
          <w:numId w:val="2"/>
        </w:numPr>
        <w:spacing w:after="160" w:line="259" w:lineRule="auto"/>
      </w:pPr>
      <w:r>
        <w:t>Jump: When the player jumps the jumping animation is played</w:t>
      </w:r>
    </w:p>
    <w:p w:rsidR="00EB2FA3" w:rsidRDefault="00EB2FA3" w:rsidP="00EB2FA3">
      <w:pPr>
        <w:pStyle w:val="ListParagraph"/>
        <w:numPr>
          <w:ilvl w:val="0"/>
          <w:numId w:val="2"/>
        </w:numPr>
        <w:spacing w:after="160" w:line="259" w:lineRule="auto"/>
      </w:pPr>
      <w:r>
        <w:t>Walk</w:t>
      </w:r>
      <w:r w:rsidRPr="008E6B14">
        <w:t xml:space="preserve">: </w:t>
      </w:r>
      <w:r>
        <w:t>When the player is moving left or right the walking animation is played</w:t>
      </w:r>
    </w:p>
    <w:p w:rsidR="00EB2FA3" w:rsidRDefault="00EB2FA3" w:rsidP="00EB2FA3">
      <w:pPr>
        <w:spacing w:after="160" w:line="259" w:lineRule="auto"/>
      </w:pPr>
    </w:p>
    <w:p w:rsidR="00D50A1D" w:rsidRDefault="00D50A1D" w:rsidP="00D50A1D">
      <w:pPr>
        <w:pStyle w:val="ListParagraph"/>
        <w:ind w:left="2520"/>
      </w:pPr>
    </w:p>
    <w:p w:rsidR="00686D09" w:rsidRDefault="00686D09" w:rsidP="00686D09">
      <w:pPr>
        <w:rPr>
          <w:b/>
          <w:sz w:val="24"/>
          <w:szCs w:val="24"/>
        </w:rPr>
      </w:pPr>
    </w:p>
    <w:p w:rsidR="0068037F" w:rsidRPr="008C6B2D" w:rsidRDefault="0068037F" w:rsidP="00686D09">
      <w:pPr>
        <w:rPr>
          <w:b/>
          <w:sz w:val="24"/>
          <w:szCs w:val="24"/>
        </w:rPr>
      </w:pPr>
    </w:p>
    <w:p w:rsidR="006F2387" w:rsidRPr="008F413F" w:rsidRDefault="009F6693" w:rsidP="008F413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  <w:r w:rsidR="006F2387">
        <w:rPr>
          <w:noProof/>
          <w:lang w:eastAsia="en-CA"/>
        </w:rPr>
        <w:drawing>
          <wp:anchor distT="0" distB="0" distL="114300" distR="114300" simplePos="0" relativeHeight="251674624" behindDoc="1" locked="0" layoutInCell="1" allowOverlap="1" wp14:anchorId="3986D483" wp14:editId="04937B76">
            <wp:simplePos x="0" y="0"/>
            <wp:positionH relativeFrom="column">
              <wp:posOffset>-532765</wp:posOffset>
            </wp:positionH>
            <wp:positionV relativeFrom="paragraph">
              <wp:posOffset>346872</wp:posOffset>
            </wp:positionV>
            <wp:extent cx="685800" cy="974725"/>
            <wp:effectExtent l="0" t="0" r="0" b="0"/>
            <wp:wrapNone/>
            <wp:docPr id="13" name="Picture 13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387" w:rsidRPr="008E6B14" w:rsidRDefault="006F2387" w:rsidP="006F2387">
      <w:pPr>
        <w:ind w:left="1440"/>
      </w:pPr>
      <w:r>
        <w:rPr>
          <w:noProof/>
          <w:lang w:eastAsia="en-CA"/>
        </w:rPr>
        <w:drawing>
          <wp:anchor distT="0" distB="0" distL="114300" distR="114300" simplePos="0" relativeHeight="251675648" behindDoc="1" locked="0" layoutInCell="1" allowOverlap="1" wp14:anchorId="64B59203" wp14:editId="24AF6E02">
            <wp:simplePos x="0" y="0"/>
            <wp:positionH relativeFrom="column">
              <wp:posOffset>100965</wp:posOffset>
            </wp:positionH>
            <wp:positionV relativeFrom="paragraph">
              <wp:posOffset>85887</wp:posOffset>
            </wp:positionV>
            <wp:extent cx="904875" cy="819150"/>
            <wp:effectExtent l="0" t="0" r="9525" b="0"/>
            <wp:wrapNone/>
            <wp:docPr id="14" name="Picture 1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0AB">
        <w:t>Bomb</w:t>
      </w:r>
    </w:p>
    <w:p w:rsidR="006F2387" w:rsidRPr="008E6B14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Flyi</w:t>
      </w:r>
      <w:r w:rsidR="005F6130">
        <w:t>ng: Flies</w:t>
      </w:r>
      <w:r w:rsidRPr="008E6B14">
        <w:t xml:space="preserve"> in a linear motion towards the left side of the screen</w:t>
      </w:r>
    </w:p>
    <w:p w:rsidR="006F2387" w:rsidRPr="008E6B14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Dying: Explodes on contact with the player</w:t>
      </w:r>
    </w:p>
    <w:p w:rsidR="006F2387" w:rsidRPr="008E6B14" w:rsidRDefault="005F6130" w:rsidP="006F2387">
      <w:pPr>
        <w:pStyle w:val="ListParagraph"/>
        <w:numPr>
          <w:ilvl w:val="0"/>
          <w:numId w:val="2"/>
        </w:numPr>
        <w:spacing w:after="160" w:line="259" w:lineRule="auto"/>
      </w:pPr>
      <w:r>
        <w:t>Bombs</w:t>
      </w:r>
      <w:r w:rsidR="006F2387" w:rsidRPr="008E6B14">
        <w:t xml:space="preserve">: </w:t>
      </w:r>
      <w:r>
        <w:t>Drops bombs in an attempt to decrease the players life bar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AF33E5" w:rsidRPr="008E6B14" w:rsidRDefault="00AF33E5" w:rsidP="00AF33E5">
      <w:pPr>
        <w:ind w:left="1440"/>
      </w:pPr>
      <w:r>
        <w:rPr>
          <w:noProof/>
          <w:lang w:eastAsia="en-CA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51435</wp:posOffset>
            </wp:positionV>
            <wp:extent cx="571500" cy="809625"/>
            <wp:effectExtent l="0" t="0" r="0" b="9525"/>
            <wp:wrapNone/>
            <wp:docPr id="5" name="Picture 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0AB">
        <w:t>Enemy</w:t>
      </w:r>
      <w:r w:rsidRPr="008E6B14">
        <w:t xml:space="preserve"> Bomb</w:t>
      </w:r>
      <w:r w:rsidR="00CB10AB">
        <w:t xml:space="preserve"> Item</w:t>
      </w:r>
    </w:p>
    <w:p w:rsidR="00AF33E5" w:rsidRPr="008E6B14" w:rsidRDefault="00AF33E5" w:rsidP="00AF33E5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Bomb: Falls in a linear motion towards the ground</w:t>
      </w:r>
    </w:p>
    <w:p w:rsidR="00AF33E5" w:rsidRPr="008E6B14" w:rsidRDefault="00AF33E5" w:rsidP="00AF33E5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 xml:space="preserve">Explosion: </w:t>
      </w:r>
      <w:r w:rsidR="008F413F">
        <w:t>Explodes on contact with the player</w:t>
      </w:r>
      <w:r w:rsidRPr="008E6B14">
        <w:t xml:space="preserve"> and the ground</w:t>
      </w:r>
    </w:p>
    <w:p w:rsidR="0068037F" w:rsidRDefault="0068037F" w:rsidP="00686D09">
      <w:pPr>
        <w:rPr>
          <w:b/>
          <w:sz w:val="24"/>
          <w:szCs w:val="24"/>
        </w:rPr>
      </w:pPr>
    </w:p>
    <w:p w:rsidR="0068037F" w:rsidRPr="008C6B2D" w:rsidRDefault="0068037F" w:rsidP="00686D09">
      <w:pPr>
        <w:rPr>
          <w:b/>
          <w:sz w:val="24"/>
          <w:szCs w:val="24"/>
        </w:rPr>
      </w:pPr>
    </w:p>
    <w:p w:rsidR="0068037F" w:rsidRPr="00E24EC0" w:rsidRDefault="009F6693" w:rsidP="00E24E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037F" w:rsidRPr="008E6B14" w:rsidRDefault="0068037F" w:rsidP="0068037F">
      <w:pPr>
        <w:ind w:left="1440"/>
      </w:pPr>
      <w:r w:rsidRPr="008E6B14">
        <w:rPr>
          <w:noProof/>
          <w:lang w:eastAsia="en-CA"/>
        </w:rPr>
        <w:drawing>
          <wp:anchor distT="0" distB="0" distL="114300" distR="114300" simplePos="0" relativeHeight="251706368" behindDoc="1" locked="0" layoutInCell="1" allowOverlap="1" wp14:anchorId="3A9C92BE" wp14:editId="23B64EEE">
            <wp:simplePos x="0" y="0"/>
            <wp:positionH relativeFrom="column">
              <wp:posOffset>-9525</wp:posOffset>
            </wp:positionH>
            <wp:positionV relativeFrom="paragraph">
              <wp:posOffset>92339</wp:posOffset>
            </wp:positionV>
            <wp:extent cx="542925" cy="542925"/>
            <wp:effectExtent l="0" t="0" r="9525" b="9525"/>
            <wp:wrapNone/>
            <wp:docPr id="25" name="Picture 25" descr="C:\Users\Selina2.Selina-HP\AppData\Local\Microsoft\Windows\INetCache\Content.Word\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elina2.Selina-HP\AppData\Local\Microsoft\Windows\INetCache\Content.Word\lif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B14">
        <w:t>Item Orbs</w:t>
      </w:r>
    </w:p>
    <w:p w:rsidR="0068037F" w:rsidRDefault="0068037F" w:rsidP="0068037F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 xml:space="preserve">Life: An orb that can be found randomly throughout the game. </w:t>
      </w:r>
    </w:p>
    <w:p w:rsidR="0068037F" w:rsidRDefault="0068037F" w:rsidP="0068037F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 xml:space="preserve">Getting one increases the players </w:t>
      </w:r>
      <w:r w:rsidR="00A8765C">
        <w:t>life bar by 10%</w:t>
      </w:r>
    </w:p>
    <w:p w:rsidR="007D39D2" w:rsidRPr="008E6B14" w:rsidRDefault="007D39D2" w:rsidP="007D39D2">
      <w:pPr>
        <w:pStyle w:val="ListParagraph"/>
        <w:spacing w:after="160" w:line="259" w:lineRule="auto"/>
        <w:ind w:left="2520"/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9F01FD" w:rsidRDefault="002E0B7F" w:rsidP="009F01FD">
      <w:pPr>
        <w:pStyle w:val="ListParagraph"/>
        <w:ind w:left="1440"/>
        <w:rPr>
          <w:sz w:val="24"/>
          <w:szCs w:val="24"/>
        </w:rPr>
      </w:pPr>
      <w:r w:rsidRPr="002E0B7F">
        <w:rPr>
          <w:sz w:val="24"/>
          <w:szCs w:val="24"/>
        </w:rPr>
        <w:t>Bonus Marks</w:t>
      </w:r>
    </w:p>
    <w:p w:rsidR="00D23B64" w:rsidRDefault="00D23B64" w:rsidP="009F01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enemy </w:t>
      </w:r>
      <w:r w:rsidR="007D39D2">
        <w:rPr>
          <w:sz w:val="24"/>
          <w:szCs w:val="24"/>
        </w:rPr>
        <w:t>drops bombs</w:t>
      </w:r>
    </w:p>
    <w:p w:rsidR="009F01FD" w:rsidRPr="00D23B64" w:rsidRDefault="009F01FD" w:rsidP="009F01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life orbs to increase players life</w:t>
      </w:r>
    </w:p>
    <w:p w:rsidR="00686D09" w:rsidRDefault="00686D09" w:rsidP="00686D09">
      <w:pPr>
        <w:rPr>
          <w:b/>
          <w:sz w:val="24"/>
          <w:szCs w:val="24"/>
        </w:rPr>
      </w:pPr>
    </w:p>
    <w:p w:rsidR="008B66B7" w:rsidRDefault="008B66B7" w:rsidP="00686D09">
      <w:pPr>
        <w:rPr>
          <w:b/>
          <w:sz w:val="24"/>
          <w:szCs w:val="24"/>
        </w:rPr>
      </w:pPr>
    </w:p>
    <w:p w:rsidR="008B66B7" w:rsidRDefault="008B66B7" w:rsidP="00686D09">
      <w:pPr>
        <w:rPr>
          <w:b/>
          <w:sz w:val="24"/>
          <w:szCs w:val="24"/>
        </w:rPr>
      </w:pPr>
    </w:p>
    <w:p w:rsidR="008B66B7" w:rsidRDefault="008B66B7" w:rsidP="00686D09">
      <w:pPr>
        <w:rPr>
          <w:b/>
          <w:sz w:val="24"/>
          <w:szCs w:val="24"/>
        </w:rPr>
      </w:pPr>
    </w:p>
    <w:p w:rsidR="008B66B7" w:rsidRPr="008C6B2D" w:rsidRDefault="008B66B7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Sound </w:t>
      </w:r>
      <w:r w:rsidR="003E1D34">
        <w:rPr>
          <w:b/>
          <w:sz w:val="24"/>
          <w:szCs w:val="24"/>
        </w:rPr>
        <w:t>Index</w:t>
      </w:r>
    </w:p>
    <w:p w:rsidR="004E1311" w:rsidRPr="004E1311" w:rsidRDefault="004E1311" w:rsidP="004E1311">
      <w:pPr>
        <w:spacing w:after="0" w:line="240" w:lineRule="auto"/>
        <w:rPr>
          <w:b/>
          <w:sz w:val="24"/>
          <w:szCs w:val="24"/>
        </w:rPr>
      </w:pPr>
    </w:p>
    <w:p w:rsidR="004E1311" w:rsidRDefault="004E1311" w:rsidP="0068037F">
      <w:pPr>
        <w:ind w:left="720" w:firstLine="720"/>
        <w:rPr>
          <w:rFonts w:cs="Courier New"/>
        </w:rPr>
      </w:pPr>
      <w:r w:rsidRPr="008E6B14">
        <w:rPr>
          <w:rFonts w:cs="Courier New"/>
        </w:rPr>
        <w:t>Explosion</w:t>
      </w:r>
      <w:r w:rsidR="0068037F">
        <w:rPr>
          <w:rFonts w:cs="Courier New"/>
        </w:rPr>
        <w:t xml:space="preserve">: </w:t>
      </w:r>
      <w:hyperlink r:id="rId22" w:history="1">
        <w:r w:rsidRPr="00182F64">
          <w:rPr>
            <w:rStyle w:val="Hyperlink"/>
            <w:rFonts w:cs="Courier New"/>
          </w:rPr>
          <w:t>www.shockwave-sound.com/sound-effects/explosion_sounds.html</w:t>
        </w:r>
      </w:hyperlink>
    </w:p>
    <w:p w:rsidR="004E1311" w:rsidRPr="006518BB" w:rsidRDefault="004E1311" w:rsidP="0068037F">
      <w:pPr>
        <w:ind w:left="720" w:firstLine="720"/>
        <w:rPr>
          <w:rFonts w:cs="Courier New"/>
        </w:rPr>
      </w:pPr>
      <w:r>
        <w:rPr>
          <w:rFonts w:cs="Courier New"/>
        </w:rPr>
        <w:t>Main g</w:t>
      </w:r>
      <w:r w:rsidRPr="008E6B14">
        <w:rPr>
          <w:rFonts w:cs="Courier New"/>
        </w:rPr>
        <w:t>ame music</w:t>
      </w:r>
      <w:r w:rsidR="0068037F">
        <w:rPr>
          <w:rFonts w:cs="Courier New"/>
        </w:rPr>
        <w:t xml:space="preserve">: </w:t>
      </w:r>
      <w:hyperlink r:id="rId23" w:history="1">
        <w:r w:rsidRPr="006518BB">
          <w:rPr>
            <w:rStyle w:val="Hyperlink"/>
            <w:rFonts w:cs="Courier New"/>
          </w:rPr>
          <w:t>http://www.playonloop.com/2015-music-loops/starry-night</w:t>
        </w:r>
      </w:hyperlink>
    </w:p>
    <w:p w:rsidR="004E1311" w:rsidRPr="00432389" w:rsidRDefault="004E1311" w:rsidP="0068037F">
      <w:pPr>
        <w:rPr>
          <w:rFonts w:cs="Courier New"/>
        </w:rPr>
      </w:pPr>
      <w:r w:rsidRPr="008E6B14">
        <w:rPr>
          <w:rFonts w:cs="Courier New"/>
        </w:rPr>
        <w:tab/>
      </w:r>
      <w:r w:rsidRPr="008E6B14">
        <w:rPr>
          <w:rFonts w:cs="Courier New"/>
        </w:rPr>
        <w:tab/>
        <w:t>Main menu/ game over music</w:t>
      </w:r>
      <w:r w:rsidR="0068037F">
        <w:rPr>
          <w:rFonts w:cs="Courier New"/>
        </w:rPr>
        <w:t xml:space="preserve">: </w:t>
      </w:r>
      <w:hyperlink r:id="rId24" w:history="1">
        <w:r w:rsidRPr="00182F64">
          <w:rPr>
            <w:rStyle w:val="Hyperlink"/>
            <w:rFonts w:cs="Courier New"/>
          </w:rPr>
          <w:t>http://www.orangefreesounds.com/8-bit-music/</w:t>
        </w:r>
      </w:hyperlink>
    </w:p>
    <w:p w:rsidR="004E1311" w:rsidRDefault="004E1311" w:rsidP="0068037F">
      <w:pPr>
        <w:rPr>
          <w:rFonts w:cs="Courier New"/>
        </w:rPr>
      </w:pPr>
      <w:r w:rsidRPr="008E6B14">
        <w:rPr>
          <w:rFonts w:cs="Courier New"/>
        </w:rPr>
        <w:tab/>
      </w:r>
      <w:r w:rsidRPr="008E6B14">
        <w:rPr>
          <w:rFonts w:cs="Courier New"/>
        </w:rPr>
        <w:tab/>
        <w:t xml:space="preserve">Item </w:t>
      </w:r>
      <w:proofErr w:type="gramStart"/>
      <w:r w:rsidRPr="008E6B14">
        <w:rPr>
          <w:rFonts w:cs="Courier New"/>
        </w:rPr>
        <w:t>sound</w:t>
      </w:r>
      <w:r w:rsidR="0068037F">
        <w:rPr>
          <w:rFonts w:cs="Courier New"/>
        </w:rPr>
        <w:t xml:space="preserve"> :</w:t>
      </w:r>
      <w:proofErr w:type="gramEnd"/>
      <w:r w:rsidR="0068037F">
        <w:rPr>
          <w:rFonts w:cs="Courier New"/>
        </w:rPr>
        <w:t xml:space="preserve"> </w:t>
      </w:r>
      <w:hyperlink r:id="rId25" w:history="1">
        <w:r w:rsidRPr="00182F64">
          <w:rPr>
            <w:rStyle w:val="Hyperlink"/>
            <w:rFonts w:cs="Courier New"/>
          </w:rPr>
          <w:t>http://opengameart.org/content/10-8bit-coin-sounds</w:t>
        </w:r>
      </w:hyperlink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7D39D2" w:rsidRPr="004C676C" w:rsidRDefault="004E1311" w:rsidP="004C676C">
      <w:pPr>
        <w:ind w:left="720" w:firstLine="720"/>
        <w:rPr>
          <w:rFonts w:eastAsia="Microsoft YaHei Light" w:cs="Adobe Arabic"/>
        </w:rPr>
      </w:pPr>
      <w:r w:rsidRPr="008E6B14">
        <w:rPr>
          <w:rFonts w:eastAsia="Microsoft YaHei Light" w:cs="Adobe Arabic"/>
        </w:rPr>
        <w:t>All game graphics</w:t>
      </w:r>
    </w:p>
    <w:p w:rsidR="007D39D2" w:rsidRDefault="007D39D2" w:rsidP="007D39D2">
      <w:pPr>
        <w:pStyle w:val="ListParagraph"/>
        <w:numPr>
          <w:ilvl w:val="0"/>
          <w:numId w:val="2"/>
        </w:numPr>
        <w:spacing w:after="160" w:line="259" w:lineRule="auto"/>
        <w:rPr>
          <w:rFonts w:cs="Courier New"/>
        </w:rPr>
      </w:pPr>
      <w:hyperlink r:id="rId26" w:history="1">
        <w:r w:rsidRPr="004C0F71">
          <w:rPr>
            <w:rStyle w:val="Hyperlink"/>
            <w:rFonts w:cs="Courier New"/>
          </w:rPr>
          <w:t>http://opengameart.org/content/platformer-tiles</w:t>
        </w:r>
      </w:hyperlink>
    </w:p>
    <w:p w:rsidR="004E1311" w:rsidRDefault="007D39D2" w:rsidP="007D39D2">
      <w:pPr>
        <w:pStyle w:val="ListParagraph"/>
        <w:numPr>
          <w:ilvl w:val="0"/>
          <w:numId w:val="2"/>
        </w:numPr>
        <w:spacing w:after="160" w:line="259" w:lineRule="auto"/>
        <w:rPr>
          <w:rFonts w:cs="Courier New"/>
        </w:rPr>
      </w:pPr>
      <w:hyperlink r:id="rId27" w:history="1">
        <w:r w:rsidRPr="004C0F71">
          <w:rPr>
            <w:rStyle w:val="Hyperlink"/>
            <w:rFonts w:cs="Courier New"/>
          </w:rPr>
          <w:t>www.kenney.nl</w:t>
        </w:r>
      </w:hyperlink>
    </w:p>
    <w:p w:rsidR="00867EE6" w:rsidRDefault="00867EE6" w:rsidP="00867EE6">
      <w:pPr>
        <w:spacing w:after="160" w:line="259" w:lineRule="auto"/>
        <w:ind w:left="720"/>
        <w:rPr>
          <w:rFonts w:cs="Courier New"/>
        </w:rPr>
      </w:pPr>
    </w:p>
    <w:p w:rsidR="00867EE6" w:rsidRDefault="00867EE6" w:rsidP="00867EE6">
      <w:pPr>
        <w:spacing w:after="160" w:line="259" w:lineRule="auto"/>
        <w:ind w:left="720"/>
        <w:rPr>
          <w:rFonts w:cs="Courier New"/>
        </w:rPr>
      </w:pPr>
      <w:r>
        <w:rPr>
          <w:b/>
          <w:noProof/>
          <w:sz w:val="24"/>
          <w:szCs w:val="24"/>
          <w:lang w:eastAsia="en-CA"/>
        </w:rPr>
        <w:drawing>
          <wp:inline distT="0" distB="0" distL="0" distR="0" wp14:anchorId="4AAD3723" wp14:editId="72291619">
            <wp:extent cx="466725" cy="466725"/>
            <wp:effectExtent l="0" t="0" r="9525" b="9525"/>
            <wp:docPr id="28" name="Picture 28" descr="C:\Users\Selina2.Selina-HP\AppData\Local\Microsoft\Windows\INetCache\Content.Word\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lina2.Selina-HP\AppData\Local\Microsoft\Windows\INetCache\Content.Word\groun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</w:rPr>
        <w:tab/>
      </w:r>
      <w:r>
        <w:rPr>
          <w:b/>
          <w:noProof/>
          <w:sz w:val="24"/>
          <w:szCs w:val="24"/>
          <w:lang w:eastAsia="en-CA"/>
        </w:rPr>
        <w:drawing>
          <wp:inline distT="0" distB="0" distL="0" distR="0" wp14:anchorId="2D41BBDD" wp14:editId="4DD0CDA6">
            <wp:extent cx="466725" cy="466725"/>
            <wp:effectExtent l="0" t="0" r="9525" b="9525"/>
            <wp:docPr id="29" name="Picture 29" descr="C:\Users\Selina2.Selina-HP\AppData\Local\Microsoft\Windows\INetCache\Content.Word\ground_di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lina2.Selina-HP\AppData\Local\Microsoft\Windows\INetCache\Content.Word\ground_dir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</w:rPr>
        <w:tab/>
      </w:r>
      <w:r>
        <w:rPr>
          <w:b/>
          <w:noProof/>
          <w:sz w:val="24"/>
          <w:szCs w:val="24"/>
          <w:lang w:eastAsia="en-CA"/>
        </w:rPr>
        <w:drawing>
          <wp:inline distT="0" distB="0" distL="0" distR="0" wp14:anchorId="5E6E3444" wp14:editId="44D8022C">
            <wp:extent cx="466725" cy="466725"/>
            <wp:effectExtent l="0" t="0" r="9525" b="9525"/>
            <wp:docPr id="31" name="Picture 31" descr="C:\Users\Selina2.Selina-HP\AppData\Local\Microsoft\Windows\INetCache\Content.Word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lina2.Selina-HP\AppData\Local\Microsoft\Windows\INetCache\Content.Word\block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</w:rPr>
        <w:tab/>
      </w:r>
      <w:r>
        <w:rPr>
          <w:b/>
          <w:noProof/>
          <w:sz w:val="24"/>
          <w:szCs w:val="24"/>
          <w:lang w:eastAsia="en-CA"/>
        </w:rPr>
        <w:drawing>
          <wp:inline distT="0" distB="0" distL="0" distR="0" wp14:anchorId="2DD83A49" wp14:editId="5B40D65D">
            <wp:extent cx="466725" cy="466725"/>
            <wp:effectExtent l="0" t="0" r="9525" b="9525"/>
            <wp:docPr id="30" name="Picture 30" descr="C:\Users\Selina2.Selina-HP\AppData\Local\Microsoft\Windows\INetCache\Content.Word\c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lina2.Selina-HP\AppData\Local\Microsoft\Windows\INetCache\Content.Word\crat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</w:rPr>
        <w:tab/>
      </w:r>
      <w:r>
        <w:rPr>
          <w:b/>
          <w:noProof/>
          <w:sz w:val="24"/>
          <w:szCs w:val="24"/>
          <w:lang w:eastAsia="en-CA"/>
        </w:rPr>
        <w:drawing>
          <wp:inline distT="0" distB="0" distL="0" distR="0" wp14:anchorId="616C9170" wp14:editId="1D1465DC">
            <wp:extent cx="466725" cy="300038"/>
            <wp:effectExtent l="0" t="0" r="0" b="5080"/>
            <wp:docPr id="288" name="Picture 288" descr="C:\Users\Selina2.Selina-HP\AppData\Local\Microsoft\Windows\INetCache\Content.Word\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elina2.Selina-HP\AppData\Local\Microsoft\Windows\INetCache\Content.Word\water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0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</w:rPr>
        <w:tab/>
      </w:r>
      <w:r>
        <w:rPr>
          <w:b/>
          <w:noProof/>
          <w:sz w:val="24"/>
          <w:szCs w:val="24"/>
          <w:lang w:eastAsia="en-CA"/>
        </w:rPr>
        <w:drawing>
          <wp:inline distT="0" distB="0" distL="0" distR="0" wp14:anchorId="3294592D" wp14:editId="002DEC4B">
            <wp:extent cx="466725" cy="306705"/>
            <wp:effectExtent l="0" t="0" r="9525" b="0"/>
            <wp:docPr id="295" name="Picture 295" descr="C:\Users\Selina2.Selina-HP\AppData\Local\Microsoft\Windows\INetCache\Content.Word\switch_green_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elina2.Selina-HP\AppData\Local\Microsoft\Windows\INetCache\Content.Word\switch_green_off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E6" w:rsidRDefault="00867EE6" w:rsidP="00867EE6">
      <w:pPr>
        <w:spacing w:after="160" w:line="259" w:lineRule="auto"/>
        <w:ind w:left="720"/>
        <w:rPr>
          <w:rFonts w:cs="Courier New"/>
        </w:rPr>
      </w:pPr>
    </w:p>
    <w:p w:rsidR="00867EE6" w:rsidRDefault="00867EE6" w:rsidP="00867EE6">
      <w:pPr>
        <w:spacing w:after="160" w:line="259" w:lineRule="auto"/>
        <w:ind w:left="720"/>
        <w:rPr>
          <w:rFonts w:cs="Courier New"/>
        </w:rPr>
      </w:pPr>
      <w:r>
        <w:rPr>
          <w:b/>
          <w:noProof/>
          <w:sz w:val="24"/>
          <w:szCs w:val="24"/>
          <w:lang w:eastAsia="en-CA"/>
        </w:rPr>
        <w:drawing>
          <wp:inline distT="0" distB="0" distL="0" distR="0" wp14:anchorId="7CCE9DA8" wp14:editId="1D8340E1">
            <wp:extent cx="466725" cy="233363"/>
            <wp:effectExtent l="0" t="0" r="0" b="0"/>
            <wp:docPr id="293" name="Picture 293" descr="C:\Users\Selina2.Selina-HP\AppData\Local\Microsoft\Windows\INetCache\Content.Word\spi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elina2.Selina-HP\AppData\Local\Microsoft\Windows\INetCache\Content.Word\spike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</w:rPr>
        <w:tab/>
      </w:r>
      <w:r>
        <w:rPr>
          <w:b/>
          <w:noProof/>
          <w:sz w:val="24"/>
          <w:szCs w:val="24"/>
          <w:lang w:eastAsia="en-CA"/>
        </w:rPr>
        <w:drawing>
          <wp:inline distT="0" distB="0" distL="0" distR="0" wp14:anchorId="4F5CA96A" wp14:editId="30DC31C2">
            <wp:extent cx="466725" cy="136128"/>
            <wp:effectExtent l="0" t="0" r="0" b="0"/>
            <wp:docPr id="294" name="Picture 294" descr="C:\Users\Selina2.Selina-HP\AppData\Local\Microsoft\Windows\INetCache\Content.Word\pl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elina2.Selina-HP\AppData\Local\Microsoft\Windows\INetCache\Content.Word\plank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3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</w:rPr>
        <w:tab/>
      </w:r>
      <w:r>
        <w:rPr>
          <w:b/>
          <w:noProof/>
          <w:sz w:val="24"/>
          <w:szCs w:val="24"/>
          <w:lang w:eastAsia="en-CA"/>
        </w:rPr>
        <w:drawing>
          <wp:inline distT="0" distB="0" distL="0" distR="0" wp14:anchorId="0A6DA8AF" wp14:editId="2BED06CF">
            <wp:extent cx="466725" cy="157766"/>
            <wp:effectExtent l="0" t="0" r="0" b="0"/>
            <wp:docPr id="289" name="Picture 289" descr="C:\Users\Selina2.Selina-HP\AppData\Local\Microsoft\Windows\INetCache\Content.Word\b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elina2.Selina-HP\AppData\Local\Microsoft\Windows\INetCache\Content.Word\bridg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5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</w:rPr>
        <w:tab/>
      </w:r>
      <w:r>
        <w:rPr>
          <w:b/>
          <w:noProof/>
          <w:sz w:val="24"/>
          <w:szCs w:val="24"/>
          <w:lang w:eastAsia="en-CA"/>
        </w:rPr>
        <w:drawing>
          <wp:inline distT="0" distB="0" distL="0" distR="0" wp14:anchorId="3F2B06BF" wp14:editId="70AE952A">
            <wp:extent cx="333375" cy="333375"/>
            <wp:effectExtent l="0" t="0" r="9525" b="9525"/>
            <wp:docPr id="290" name="Picture 290" descr="C:\Users\Selina2.Selina-HP\AppData\Local\Microsoft\Windows\INetCache\Content.Word\coin_bro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elina2.Selina-HP\AppData\Local\Microsoft\Windows\INetCache\Content.Word\coin_bronz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b/>
          <w:noProof/>
          <w:sz w:val="24"/>
          <w:szCs w:val="24"/>
          <w:lang w:eastAsia="en-CA"/>
        </w:rPr>
        <w:drawing>
          <wp:inline distT="0" distB="0" distL="0" distR="0" wp14:anchorId="749D6CE8" wp14:editId="5667FBD6">
            <wp:extent cx="333375" cy="333375"/>
            <wp:effectExtent l="0" t="0" r="9525" b="9525"/>
            <wp:docPr id="291" name="Picture 291" descr="C:\Users\Selina2.Selina-HP\AppData\Local\Microsoft\Windows\INetCache\Content.Word\coin_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elina2.Selina-HP\AppData\Local\Microsoft\Windows\INetCache\Content.Word\coin_silver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b/>
          <w:noProof/>
          <w:sz w:val="24"/>
          <w:szCs w:val="24"/>
          <w:lang w:eastAsia="en-CA"/>
        </w:rPr>
        <w:drawing>
          <wp:inline distT="0" distB="0" distL="0" distR="0" wp14:anchorId="0951B4E3" wp14:editId="1E951B58">
            <wp:extent cx="333375" cy="333375"/>
            <wp:effectExtent l="0" t="0" r="9525" b="9525"/>
            <wp:docPr id="292" name="Picture 292" descr="C:\Users\Selina2.Selina-HP\AppData\Local\Microsoft\Windows\INetCache\Content.Word\coin_g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elina2.Selina-HP\AppData\Local\Microsoft\Windows\INetCache\Content.Word\coin_gol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E6" w:rsidRDefault="00867EE6" w:rsidP="00867EE6">
      <w:pPr>
        <w:spacing w:after="160" w:line="259" w:lineRule="auto"/>
        <w:ind w:left="720"/>
        <w:rPr>
          <w:rFonts w:cs="Courier New"/>
        </w:rPr>
      </w:pPr>
    </w:p>
    <w:p w:rsidR="00686D09" w:rsidRDefault="00867EE6" w:rsidP="00867EE6">
      <w:pPr>
        <w:spacing w:after="160" w:line="259" w:lineRule="auto"/>
        <w:ind w:left="720"/>
        <w:rPr>
          <w:b/>
          <w:sz w:val="24"/>
          <w:szCs w:val="24"/>
        </w:rPr>
      </w:pPr>
      <w:r>
        <w:rPr>
          <w:rFonts w:cs="Courier New"/>
        </w:rPr>
        <w:pict>
          <v:shape id="_x0000_i1025" type="#_x0000_t75" style="width:24.75pt;height:75pt">
            <v:imagedata r:id="rId40" o:title="hill_long"/>
          </v:shape>
        </w:pic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b/>
          <w:sz w:val="24"/>
          <w:szCs w:val="24"/>
        </w:rPr>
        <w:pict>
          <v:shape id="_x0000_i1026" type="#_x0000_t75" style="width:24pt;height:51pt">
            <v:imagedata r:id="rId41" o:title="hill_short"/>
          </v:shape>
        </w:pict>
      </w:r>
      <w:r w:rsidR="005909DD">
        <w:rPr>
          <w:b/>
          <w:sz w:val="24"/>
          <w:szCs w:val="24"/>
        </w:rPr>
        <w:tab/>
      </w:r>
      <w:r w:rsidR="005909DD">
        <w:rPr>
          <w:b/>
          <w:sz w:val="24"/>
          <w:szCs w:val="24"/>
        </w:rPr>
        <w:tab/>
      </w:r>
      <w:bookmarkStart w:id="0" w:name="_GoBack"/>
      <w:r w:rsidR="005909DD">
        <w:rPr>
          <w:rFonts w:cs="Courier New"/>
          <w:noProof/>
          <w:lang w:eastAsia="en-CA"/>
        </w:rPr>
        <w:drawing>
          <wp:inline distT="0" distB="0" distL="0" distR="0">
            <wp:extent cx="628650" cy="876300"/>
            <wp:effectExtent l="76200" t="76200" r="76200" b="76200"/>
            <wp:docPr id="296" name="Picture 296" descr="C:\Users\Selina2.Selina-HP\AppData\Local\Microsoft\Windows\INetCache\Content.Word\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elina2.Selina-HP\AppData\Local\Microsoft\Windows\INetCache\Content.Word\front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End w:id="0"/>
    </w:p>
    <w:p w:rsidR="00682626" w:rsidRDefault="00682626" w:rsidP="00867EE6">
      <w:pPr>
        <w:spacing w:after="160" w:line="259" w:lineRule="auto"/>
        <w:ind w:left="720"/>
        <w:rPr>
          <w:b/>
          <w:sz w:val="24"/>
          <w:szCs w:val="24"/>
        </w:rPr>
      </w:pPr>
    </w:p>
    <w:p w:rsidR="00682626" w:rsidRPr="00682626" w:rsidRDefault="00682626" w:rsidP="00682626">
      <w:pPr>
        <w:pStyle w:val="ListParagraph"/>
        <w:numPr>
          <w:ilvl w:val="0"/>
          <w:numId w:val="2"/>
        </w:numPr>
        <w:spacing w:after="160" w:line="259" w:lineRule="auto"/>
        <w:rPr>
          <w:rFonts w:cs="Courier New"/>
        </w:rPr>
      </w:pPr>
      <w:hyperlink r:id="rId43" w:history="1">
        <w:r w:rsidRPr="00682626">
          <w:rPr>
            <w:rStyle w:val="Hyperlink"/>
            <w:rFonts w:cs="Courier New"/>
          </w:rPr>
          <w:t>http://graphicriver.net/item/sky-birds-game-assets/7127737?ref=telyva</w:t>
        </w:r>
      </w:hyperlink>
      <w:r w:rsidRPr="00682626">
        <w:rPr>
          <w:rFonts w:cs="Courier New"/>
        </w:rPr>
        <w:t xml:space="preserve"> </w:t>
      </w:r>
    </w:p>
    <w:p w:rsidR="00682626" w:rsidRPr="00682626" w:rsidRDefault="00682626" w:rsidP="00682626">
      <w:pPr>
        <w:pStyle w:val="ListParagraph"/>
        <w:numPr>
          <w:ilvl w:val="0"/>
          <w:numId w:val="2"/>
        </w:numPr>
        <w:spacing w:after="160" w:line="259" w:lineRule="auto"/>
        <w:rPr>
          <w:rFonts w:cs="Courier New"/>
        </w:rPr>
      </w:pPr>
      <w:hyperlink r:id="rId44" w:history="1">
        <w:r w:rsidRPr="00682626">
          <w:rPr>
            <w:rStyle w:val="Hyperlink"/>
            <w:rFonts w:cs="Courier New"/>
          </w:rPr>
          <w:t>http://graphicriver.net/user/bevouliin</w:t>
        </w:r>
      </w:hyperlink>
    </w:p>
    <w:p w:rsidR="005909DD" w:rsidRPr="005909DD" w:rsidRDefault="005909DD" w:rsidP="005909DD">
      <w:pPr>
        <w:ind w:left="720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6.5pt;height:66pt">
            <v:imagedata r:id="rId45" o:title="a1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pict>
          <v:shape id="_x0000_i1027" type="#_x0000_t75" style="width:45.75pt;height:41.25pt">
            <v:imagedata r:id="rId46" o:title="a1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pict>
          <v:shape id="_x0000_i1029" type="#_x0000_t75" style="width:36.75pt;height:36.75pt">
            <v:imagedata r:id="rId47" o:title="life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pict>
          <v:shape id="_x0000_i1028" type="#_x0000_t75" style="width:36pt;height:51pt">
            <v:imagedata r:id="rId48" o:title="a1"/>
          </v:shape>
        </w:pict>
      </w:r>
    </w:p>
    <w:sectPr w:rsidR="005909DD" w:rsidRPr="005909DD" w:rsidSect="008E601F">
      <w:headerReference w:type="even" r:id="rId49"/>
      <w:headerReference w:type="default" r:id="rId50"/>
      <w:footerReference w:type="even" r:id="rId51"/>
      <w:footerReference w:type="default" r:id="rId5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00B" w:rsidRDefault="0091300B" w:rsidP="00C152DC">
      <w:pPr>
        <w:spacing w:after="0" w:line="240" w:lineRule="auto"/>
      </w:pPr>
      <w:r>
        <w:separator/>
      </w:r>
    </w:p>
  </w:endnote>
  <w:endnote w:type="continuationSeparator" w:id="0">
    <w:p w:rsidR="0091300B" w:rsidRDefault="0091300B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680C4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4</w:t>
    </w:r>
    <w:r w:rsidR="00AA765B" w:rsidRPr="00AA765B">
      <w:rPr>
        <w:rFonts w:asciiTheme="majorHAnsi" w:hAnsiTheme="majorHAnsi"/>
        <w:b/>
      </w:rPr>
      <w:t>.</w:t>
    </w:r>
    <w:r>
      <w:rPr>
        <w:rFonts w:asciiTheme="majorHAnsi" w:hAnsiTheme="majorHAnsi"/>
        <w:b/>
      </w:rPr>
      <w:t>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90176E" w:rsidRPr="0090176E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91300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90176E" w:rsidRPr="0090176E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00B" w:rsidRDefault="0091300B" w:rsidP="00C152DC">
      <w:pPr>
        <w:spacing w:after="0" w:line="240" w:lineRule="auto"/>
      </w:pPr>
      <w:r>
        <w:separator/>
      </w:r>
    </w:p>
  </w:footnote>
  <w:footnote w:type="continuationSeparator" w:id="0">
    <w:p w:rsidR="0091300B" w:rsidRDefault="0091300B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85C91">
                <w:rPr>
                  <w:b/>
                  <w:bCs/>
                  <w:caps/>
                  <w:sz w:val="24"/>
                  <w:szCs w:val="24"/>
                  <w:lang w:val="en-US"/>
                </w:rPr>
                <w:t>Coin Collector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10-2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5B271C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26</w:t>
              </w:r>
              <w:r w:rsidR="0044103F">
                <w:rPr>
                  <w:color w:val="FFFFFF" w:themeColor="background1"/>
                  <w:lang w:val="en-US"/>
                </w:rPr>
                <w:t>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10-2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5B271C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October 26,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85C91">
                <w:rPr>
                  <w:b/>
                  <w:bCs/>
                  <w:caps/>
                  <w:sz w:val="24"/>
                  <w:szCs w:val="24"/>
                  <w:lang w:val="en-US"/>
                </w:rPr>
                <w:t>Coin Collector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F089E"/>
    <w:multiLevelType w:val="hybridMultilevel"/>
    <w:tmpl w:val="B19A01A0"/>
    <w:lvl w:ilvl="0" w:tplc="0B9E09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F9B0878"/>
    <w:multiLevelType w:val="hybridMultilevel"/>
    <w:tmpl w:val="FD4A9EEC"/>
    <w:lvl w:ilvl="0" w:tplc="5E401A22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5F308CC"/>
    <w:multiLevelType w:val="hybridMultilevel"/>
    <w:tmpl w:val="76E0DBC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0E1913"/>
    <w:rsid w:val="0014357E"/>
    <w:rsid w:val="00196E4F"/>
    <w:rsid w:val="00292559"/>
    <w:rsid w:val="002E0B7F"/>
    <w:rsid w:val="002E76AA"/>
    <w:rsid w:val="00341B51"/>
    <w:rsid w:val="00342A01"/>
    <w:rsid w:val="00385C91"/>
    <w:rsid w:val="003879AA"/>
    <w:rsid w:val="003E1D34"/>
    <w:rsid w:val="003E1D56"/>
    <w:rsid w:val="00420F46"/>
    <w:rsid w:val="0044103F"/>
    <w:rsid w:val="004C676C"/>
    <w:rsid w:val="004E1311"/>
    <w:rsid w:val="004F6CAE"/>
    <w:rsid w:val="005202D1"/>
    <w:rsid w:val="0052734F"/>
    <w:rsid w:val="005401F2"/>
    <w:rsid w:val="005909DD"/>
    <w:rsid w:val="005B271C"/>
    <w:rsid w:val="005B6863"/>
    <w:rsid w:val="005C2F0F"/>
    <w:rsid w:val="005F6130"/>
    <w:rsid w:val="00632BBD"/>
    <w:rsid w:val="0068037F"/>
    <w:rsid w:val="00680C43"/>
    <w:rsid w:val="00682626"/>
    <w:rsid w:val="00686D09"/>
    <w:rsid w:val="00691022"/>
    <w:rsid w:val="006D2709"/>
    <w:rsid w:val="006E0893"/>
    <w:rsid w:val="006F2387"/>
    <w:rsid w:val="00744BAC"/>
    <w:rsid w:val="00765D17"/>
    <w:rsid w:val="00771846"/>
    <w:rsid w:val="007D2A8E"/>
    <w:rsid w:val="007D39D2"/>
    <w:rsid w:val="00867EE6"/>
    <w:rsid w:val="00881870"/>
    <w:rsid w:val="0088441C"/>
    <w:rsid w:val="008B66B7"/>
    <w:rsid w:val="008C6B2D"/>
    <w:rsid w:val="008E601F"/>
    <w:rsid w:val="008F3C94"/>
    <w:rsid w:val="008F413F"/>
    <w:rsid w:val="0090176E"/>
    <w:rsid w:val="0091300B"/>
    <w:rsid w:val="00937E5F"/>
    <w:rsid w:val="00953C99"/>
    <w:rsid w:val="00996533"/>
    <w:rsid w:val="009A4D42"/>
    <w:rsid w:val="009F01FD"/>
    <w:rsid w:val="009F6693"/>
    <w:rsid w:val="00A05FED"/>
    <w:rsid w:val="00A8765C"/>
    <w:rsid w:val="00AA765B"/>
    <w:rsid w:val="00AD223E"/>
    <w:rsid w:val="00AF33E5"/>
    <w:rsid w:val="00B45073"/>
    <w:rsid w:val="00B8342F"/>
    <w:rsid w:val="00BF4089"/>
    <w:rsid w:val="00C152DC"/>
    <w:rsid w:val="00C30843"/>
    <w:rsid w:val="00C40AFD"/>
    <w:rsid w:val="00C60AAE"/>
    <w:rsid w:val="00C726D5"/>
    <w:rsid w:val="00CB10AB"/>
    <w:rsid w:val="00D23B64"/>
    <w:rsid w:val="00D50A1D"/>
    <w:rsid w:val="00D668E0"/>
    <w:rsid w:val="00D82416"/>
    <w:rsid w:val="00E24EC0"/>
    <w:rsid w:val="00EA6C02"/>
    <w:rsid w:val="00EB2FA3"/>
    <w:rsid w:val="00EB628D"/>
    <w:rsid w:val="00EB6F93"/>
    <w:rsid w:val="00F27780"/>
    <w:rsid w:val="00F35C9E"/>
    <w:rsid w:val="00F362D0"/>
    <w:rsid w:val="00FA4F58"/>
    <w:rsid w:val="00FA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4E131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F238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4E131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F238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image" Target="media/image6.png"/><Relationship Id="rId26" Type="http://schemas.openxmlformats.org/officeDocument/2006/relationships/hyperlink" Target="http://opengameart.org/content/platformer-tiles" TargetMode="External"/><Relationship Id="rId39" Type="http://schemas.openxmlformats.org/officeDocument/2006/relationships/image" Target="media/image21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7.png"/><Relationship Id="rId50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hyperlink" Target="http://opengameart.org/content/10-8bit-coin-sounds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1.png"/><Relationship Id="rId41" Type="http://schemas.openxmlformats.org/officeDocument/2006/relationships/image" Target="media/image2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yperlink" Target="http://www.orangefreesounds.com/8-bit-music/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5.png"/><Relationship Id="rId53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yperlink" Target="http://www.playonloop.com/2015-music-loops/starry-night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http://graphicriver.net/user/bevouliin" TargetMode="External"/><Relationship Id="rId52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yperlink" Target="http://www.shockwave-sound.com/sound-effects/explosion_sounds.html" TargetMode="External"/><Relationship Id="rId27" Type="http://schemas.openxmlformats.org/officeDocument/2006/relationships/hyperlink" Target="http://www.kenney.nl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yperlink" Target="http://graphicriver.net/item/sky-birds-game-assets/7127737?ref=telyva" TargetMode="External"/><Relationship Id="rId48" Type="http://schemas.openxmlformats.org/officeDocument/2006/relationships/image" Target="media/image28.png"/><Relationship Id="rId8" Type="http://schemas.microsoft.com/office/2007/relationships/stylesWithEffects" Target="stylesWithEffects.xml"/><Relationship Id="rId5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F1285AD-DB58-4197-AFC2-742C7659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858</TotalTime>
  <Pages>1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Sky Birds</vt:lpstr>
    </vt:vector>
  </TitlesOfParts>
  <Company>sdmd games</Company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Coin Collector</dc:title>
  <dc:subject>Assignment 02</dc:subject>
  <dc:creator>Selina-Dionne Mohini Daley</dc:creator>
  <cp:lastModifiedBy>Selina</cp:lastModifiedBy>
  <cp:revision>56</cp:revision>
  <dcterms:created xsi:type="dcterms:W3CDTF">2011-07-15T01:03:00Z</dcterms:created>
  <dcterms:modified xsi:type="dcterms:W3CDTF">2015-10-27T03:44:00Z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